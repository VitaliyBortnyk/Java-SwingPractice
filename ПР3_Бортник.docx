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34060" w14:textId="518B0AED" w:rsidR="0064450E" w:rsidRPr="0099500B" w:rsidRDefault="00D62D2B" w:rsidP="00E91D94">
      <w:pPr>
        <w:pStyle w:val="Mainheader"/>
        <w:rPr>
          <w:lang w:val="ru-RU"/>
        </w:rPr>
      </w:pPr>
      <w:r>
        <w:rPr>
          <w:lang w:val="ru-RU"/>
        </w:rPr>
        <w:t xml:space="preserve">Практична робота № </w:t>
      </w:r>
      <w:r w:rsidR="006E29E8">
        <w:rPr>
          <w:lang w:val="ru-RU"/>
        </w:rPr>
        <w:t>3</w:t>
      </w:r>
    </w:p>
    <w:p w14:paraId="1CD95860" w14:textId="4676FC8F" w:rsidR="009C06D0" w:rsidRPr="007A70EB" w:rsidRDefault="009C06D0" w:rsidP="009C06D0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r w:rsidRPr="00152ABF">
        <w:rPr>
          <w:rFonts w:eastAsia="Calibri"/>
          <w:b/>
          <w:sz w:val="28"/>
          <w:szCs w:val="28"/>
        </w:rPr>
        <w:t>Тема</w:t>
      </w:r>
      <w:r w:rsidRPr="00152ABF">
        <w:rPr>
          <w:rFonts w:eastAsia="Calibri"/>
          <w:sz w:val="28"/>
          <w:szCs w:val="28"/>
        </w:rPr>
        <w:t>:</w:t>
      </w:r>
      <w:r w:rsidR="0099500B" w:rsidRPr="0099500B">
        <w:t xml:space="preserve"> </w:t>
      </w:r>
      <w:r w:rsidR="006E29E8">
        <w:rPr>
          <w:rFonts w:eastAsia="Calibri"/>
          <w:sz w:val="28"/>
          <w:szCs w:val="28"/>
        </w:rPr>
        <w:t xml:space="preserve">Програмування на </w:t>
      </w:r>
      <w:r w:rsidR="006E29E8">
        <w:rPr>
          <w:rFonts w:eastAsia="Calibri"/>
          <w:sz w:val="28"/>
          <w:szCs w:val="28"/>
          <w:lang w:val="en-US"/>
        </w:rPr>
        <w:t>Java</w:t>
      </w:r>
      <w:r w:rsidR="007A70EB" w:rsidRPr="007A70EB">
        <w:rPr>
          <w:rFonts w:eastAsia="Calibri"/>
          <w:sz w:val="28"/>
          <w:szCs w:val="28"/>
          <w:lang w:val="ru-RU"/>
        </w:rPr>
        <w:t>.</w:t>
      </w:r>
    </w:p>
    <w:p w14:paraId="4B483519" w14:textId="5958880D" w:rsidR="0022147E" w:rsidRPr="00BF4A48" w:rsidRDefault="009C06D0" w:rsidP="007077F2">
      <w:pPr>
        <w:spacing w:line="360" w:lineRule="auto"/>
        <w:jc w:val="both"/>
        <w:rPr>
          <w:sz w:val="28"/>
          <w:szCs w:val="28"/>
          <w:lang w:val="ru-RU"/>
        </w:rPr>
      </w:pPr>
      <w:r w:rsidRPr="00152ABF">
        <w:rPr>
          <w:rFonts w:eastAsia="Calibri"/>
          <w:b/>
          <w:sz w:val="28"/>
          <w:szCs w:val="28"/>
        </w:rPr>
        <w:t>Мета</w:t>
      </w:r>
      <w:r w:rsidRPr="00152ABF">
        <w:rPr>
          <w:rFonts w:eastAsia="Calibri"/>
          <w:sz w:val="28"/>
          <w:szCs w:val="28"/>
        </w:rPr>
        <w:t>:</w:t>
      </w:r>
      <w:r w:rsidR="00DB7178" w:rsidRPr="00DB7178">
        <w:rPr>
          <w:sz w:val="28"/>
          <w:szCs w:val="28"/>
          <w:lang w:val="ru-RU"/>
        </w:rPr>
        <w:t xml:space="preserve"> </w:t>
      </w:r>
      <w:proofErr w:type="spellStart"/>
      <w:r w:rsidR="0099500B" w:rsidRPr="0099500B">
        <w:rPr>
          <w:sz w:val="28"/>
          <w:szCs w:val="28"/>
          <w:lang w:val="ru-RU"/>
        </w:rPr>
        <w:t>Навчитись</w:t>
      </w:r>
      <w:proofErr w:type="spellEnd"/>
      <w:r w:rsidR="0099500B" w:rsidRPr="0099500B">
        <w:rPr>
          <w:sz w:val="28"/>
          <w:szCs w:val="28"/>
          <w:lang w:val="ru-RU"/>
        </w:rPr>
        <w:t xml:space="preserve"> </w:t>
      </w:r>
      <w:proofErr w:type="spellStart"/>
      <w:r w:rsidR="0099500B" w:rsidRPr="0099500B">
        <w:rPr>
          <w:sz w:val="28"/>
          <w:szCs w:val="28"/>
          <w:lang w:val="ru-RU"/>
        </w:rPr>
        <w:t>розробляти</w:t>
      </w:r>
      <w:proofErr w:type="spellEnd"/>
      <w:r w:rsidR="0099500B" w:rsidRPr="0099500B">
        <w:rPr>
          <w:sz w:val="28"/>
          <w:szCs w:val="28"/>
          <w:lang w:val="ru-RU"/>
        </w:rPr>
        <w:t xml:space="preserve"> </w:t>
      </w:r>
      <w:proofErr w:type="spellStart"/>
      <w:r w:rsidR="0099500B" w:rsidRPr="0099500B">
        <w:rPr>
          <w:sz w:val="28"/>
          <w:szCs w:val="28"/>
          <w:lang w:val="ru-RU"/>
        </w:rPr>
        <w:t>о</w:t>
      </w:r>
      <w:r w:rsidR="006E29E8">
        <w:rPr>
          <w:sz w:val="28"/>
          <w:szCs w:val="28"/>
          <w:lang w:val="ru-RU"/>
        </w:rPr>
        <w:t>б'єктно-орієнтовані</w:t>
      </w:r>
      <w:proofErr w:type="spellEnd"/>
      <w:r w:rsidR="006E29E8">
        <w:rPr>
          <w:sz w:val="28"/>
          <w:szCs w:val="28"/>
          <w:lang w:val="ru-RU"/>
        </w:rPr>
        <w:t xml:space="preserve"> </w:t>
      </w:r>
      <w:proofErr w:type="spellStart"/>
      <w:r w:rsidR="006E29E8">
        <w:rPr>
          <w:sz w:val="28"/>
          <w:szCs w:val="28"/>
          <w:lang w:val="ru-RU"/>
        </w:rPr>
        <w:t>програми</w:t>
      </w:r>
      <w:proofErr w:type="spellEnd"/>
      <w:r w:rsidR="006E29E8">
        <w:rPr>
          <w:sz w:val="28"/>
          <w:szCs w:val="28"/>
          <w:lang w:val="ru-RU"/>
        </w:rPr>
        <w:t xml:space="preserve"> </w:t>
      </w:r>
      <w:r w:rsidR="006E29E8">
        <w:rPr>
          <w:sz w:val="28"/>
          <w:szCs w:val="28"/>
        </w:rPr>
        <w:t xml:space="preserve">з використанням мови програмування </w:t>
      </w:r>
      <w:r w:rsidR="006E29E8">
        <w:rPr>
          <w:sz w:val="28"/>
          <w:szCs w:val="28"/>
          <w:lang w:val="en-US"/>
        </w:rPr>
        <w:t>Java</w:t>
      </w:r>
    </w:p>
    <w:p w14:paraId="1873FB49" w14:textId="75AD2B89" w:rsidR="0099500B" w:rsidRDefault="0099500B" w:rsidP="0099500B">
      <w:pPr>
        <w:pStyle w:val="Mainheader"/>
        <w:rPr>
          <w:rFonts w:eastAsia="Calibri"/>
          <w:lang w:val="ru-RU"/>
        </w:rPr>
      </w:pPr>
      <w:proofErr w:type="spellStart"/>
      <w:r>
        <w:rPr>
          <w:rFonts w:eastAsia="Calibri"/>
          <w:lang w:val="ru-RU"/>
        </w:rPr>
        <w:t>Завдання</w:t>
      </w:r>
      <w:proofErr w:type="spellEnd"/>
      <w:r>
        <w:rPr>
          <w:rFonts w:eastAsia="Calibri"/>
          <w:lang w:val="ru-RU"/>
        </w:rPr>
        <w:t>:</w:t>
      </w:r>
    </w:p>
    <w:p w14:paraId="6FB0AEF9" w14:textId="06ED825D" w:rsidR="0099500B" w:rsidRPr="00650D1A" w:rsidRDefault="0099500B" w:rsidP="0099500B">
      <w:pPr>
        <w:ind w:right="45"/>
        <w:jc w:val="both"/>
        <w:rPr>
          <w:b/>
          <w:sz w:val="28"/>
          <w:szCs w:val="28"/>
        </w:rPr>
      </w:pPr>
      <w:r w:rsidRPr="00650D1A">
        <w:rPr>
          <w:b/>
          <w:sz w:val="28"/>
          <w:szCs w:val="28"/>
        </w:rPr>
        <w:t>Завдання 1:</w:t>
      </w:r>
    </w:p>
    <w:p w14:paraId="28E7E3D1" w14:textId="58D896FB" w:rsidR="00E47E9F" w:rsidRPr="00BF4A48" w:rsidRDefault="00E50FBC" w:rsidP="00E50FBC">
      <w:pPr>
        <w:spacing w:after="240"/>
        <w:ind w:right="45"/>
        <w:jc w:val="both"/>
        <w:rPr>
          <w:szCs w:val="28"/>
          <w:lang w:val="ru-RU"/>
        </w:rPr>
      </w:pPr>
      <w:r w:rsidRPr="00E83ABF">
        <w:rPr>
          <w:rFonts w:ascii="Times New Roman CYR" w:hAnsi="Times New Roman CYR" w:cs="Times New Roman CYR"/>
        </w:rPr>
        <w:t>Написати програму, що обчислює</w:t>
      </w:r>
      <w:r w:rsidRPr="004B31FC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корінь </w:t>
      </w:r>
      <w:r w:rsidRPr="004B31FC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N</w:t>
      </w:r>
      <w:r>
        <w:rPr>
          <w:rFonts w:ascii="Times New Roman CYR" w:hAnsi="Times New Roman CYR" w:cs="Times New Roman CYR"/>
        </w:rPr>
        <w:t>-</w:t>
      </w:r>
      <w:proofErr w:type="spellStart"/>
      <w:r>
        <w:rPr>
          <w:rFonts w:ascii="Times New Roman CYR" w:hAnsi="Times New Roman CYR" w:cs="Times New Roman CYR"/>
        </w:rPr>
        <w:t>ої</w:t>
      </w:r>
      <w:proofErr w:type="spellEnd"/>
      <w:r>
        <w:rPr>
          <w:rFonts w:ascii="Times New Roman CYR" w:hAnsi="Times New Roman CYR" w:cs="Times New Roman CYR"/>
        </w:rPr>
        <w:t xml:space="preserve"> степені з числа </w:t>
      </w:r>
      <w:r>
        <w:rPr>
          <w:rFonts w:ascii="Times New Roman CYR" w:hAnsi="Times New Roman CYR" w:cs="Times New Roman CYR"/>
          <w:lang w:val="en-US"/>
        </w:rPr>
        <w:t>p</w:t>
      </w:r>
      <w:r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 w:cs="Times New Roman CYR"/>
          <w:lang w:val="en-US"/>
        </w:rPr>
        <w:t>N</w:t>
      </w:r>
      <w:r w:rsidRPr="004B31FC">
        <w:rPr>
          <w:rFonts w:ascii="Times New Roman CYR" w:hAnsi="Times New Roman CYR" w:cs="Times New Roman CYR"/>
        </w:rPr>
        <w:t xml:space="preserve"> - </w:t>
      </w:r>
      <w:r>
        <w:rPr>
          <w:rFonts w:ascii="Times New Roman CYR" w:hAnsi="Times New Roman CYR" w:cs="Times New Roman CYR"/>
        </w:rPr>
        <w:t xml:space="preserve">ціле, </w:t>
      </w:r>
      <w:r>
        <w:rPr>
          <w:rFonts w:ascii="Times New Roman CYR" w:hAnsi="Times New Roman CYR" w:cs="Times New Roman CYR"/>
          <w:lang w:val="en-US"/>
        </w:rPr>
        <w:t>p</w:t>
      </w:r>
      <w:r w:rsidRPr="004B31FC">
        <w:rPr>
          <w:rFonts w:ascii="Times New Roman CYR" w:hAnsi="Times New Roman CYR" w:cs="Times New Roman CYR"/>
        </w:rPr>
        <w:t xml:space="preserve"> -</w:t>
      </w:r>
      <w:r>
        <w:rPr>
          <w:rFonts w:ascii="Times New Roman CYR" w:hAnsi="Times New Roman CYR" w:cs="Times New Roman CYR"/>
        </w:rPr>
        <w:t xml:space="preserve"> дійсне)</w:t>
      </w:r>
      <w:r w:rsidRPr="00E83ABF">
        <w:rPr>
          <w:rFonts w:ascii="Times New Roman CYR" w:hAnsi="Times New Roman CYR" w:cs="Times New Roman CYR"/>
        </w:rPr>
        <w:t xml:space="preserve"> . Програма повинна використовувати цикл </w:t>
      </w:r>
      <w:proofErr w:type="spellStart"/>
      <w:r w:rsidRPr="00E83ABF">
        <w:rPr>
          <w:rFonts w:ascii="Times New Roman CYR" w:hAnsi="Times New Roman CYR" w:cs="Times New Roman CYR"/>
        </w:rPr>
        <w:t>while</w:t>
      </w:r>
      <w:proofErr w:type="spellEnd"/>
      <w:r w:rsidRPr="00E83ABF">
        <w:rPr>
          <w:rFonts w:ascii="Times New Roman CYR" w:hAnsi="Times New Roman CYR" w:cs="Times New Roman CYR"/>
        </w:rPr>
        <w:t>. Вхідні дані поступають з клавіатури. Результат виводиться на екран. Встановити точність 4 цифри. Передбачити обробку помилок.</w:t>
      </w:r>
    </w:p>
    <w:p w14:paraId="7883C761" w14:textId="5F1D95DD" w:rsidR="0099500B" w:rsidRPr="00650D1A" w:rsidRDefault="0099500B" w:rsidP="0099500B">
      <w:pPr>
        <w:ind w:right="45"/>
        <w:jc w:val="both"/>
        <w:rPr>
          <w:b/>
          <w:sz w:val="28"/>
          <w:szCs w:val="28"/>
        </w:rPr>
      </w:pPr>
      <w:r w:rsidRPr="00650D1A">
        <w:rPr>
          <w:b/>
          <w:sz w:val="28"/>
          <w:szCs w:val="28"/>
        </w:rPr>
        <w:t>Завдання 2:</w:t>
      </w:r>
    </w:p>
    <w:p w14:paraId="631B8BAF" w14:textId="270F7154" w:rsidR="00E47E9F" w:rsidRDefault="00E50FBC" w:rsidP="00650D1A">
      <w:pPr>
        <w:ind w:right="45"/>
        <w:jc w:val="both"/>
        <w:rPr>
          <w:rFonts w:ascii="Times New Roman CYR" w:hAnsi="Times New Roman CYR" w:cs="Times New Roman CYR"/>
        </w:rPr>
      </w:pPr>
      <w:r w:rsidRPr="00E83ABF">
        <w:rPr>
          <w:rFonts w:ascii="Times New Roman CYR" w:hAnsi="Times New Roman CYR" w:cs="Times New Roman CYR"/>
        </w:rPr>
        <w:t xml:space="preserve">Написати програму, що друкує символи. Використовувати цикл </w:t>
      </w:r>
      <w:proofErr w:type="spellStart"/>
      <w:r w:rsidRPr="00E83ABF">
        <w:rPr>
          <w:rFonts w:ascii="Times New Roman CYR" w:hAnsi="Times New Roman CYR" w:cs="Times New Roman CYR"/>
        </w:rPr>
        <w:t>while</w:t>
      </w:r>
      <w:proofErr w:type="spellEnd"/>
      <w:r w:rsidRPr="00E83ABF">
        <w:rPr>
          <w:rFonts w:ascii="Times New Roman CYR" w:hAnsi="Times New Roman CYR" w:cs="Times New Roman CYR"/>
        </w:rPr>
        <w:t xml:space="preserve">. У рядок виводиться номер, символ, </w:t>
      </w:r>
      <w:proofErr w:type="spellStart"/>
      <w:r w:rsidRPr="00E83ABF">
        <w:rPr>
          <w:rFonts w:ascii="Times New Roman CYR" w:hAnsi="Times New Roman CYR" w:cs="Times New Roman CYR"/>
        </w:rPr>
        <w:t>шестнадцатерічний</w:t>
      </w:r>
      <w:proofErr w:type="spellEnd"/>
      <w:r w:rsidRPr="00E83ABF">
        <w:rPr>
          <w:rFonts w:ascii="Times New Roman CYR" w:hAnsi="Times New Roman CYR" w:cs="Times New Roman CYR"/>
        </w:rPr>
        <w:t xml:space="preserve"> і </w:t>
      </w:r>
      <w:proofErr w:type="spellStart"/>
      <w:r w:rsidRPr="00E83ABF">
        <w:rPr>
          <w:rFonts w:ascii="Times New Roman CYR" w:hAnsi="Times New Roman CYR" w:cs="Times New Roman CYR"/>
        </w:rPr>
        <w:t>восьмерічний</w:t>
      </w:r>
      <w:proofErr w:type="spellEnd"/>
      <w:r w:rsidRPr="00E83ABF">
        <w:rPr>
          <w:rFonts w:ascii="Times New Roman CYR" w:hAnsi="Times New Roman CYR" w:cs="Times New Roman CYR"/>
        </w:rPr>
        <w:t xml:space="preserve"> код. Передбачити обробку помилок і можливість виведення даних у файл (output.txt).</w:t>
      </w:r>
    </w:p>
    <w:p w14:paraId="4334A8B1" w14:textId="77777777" w:rsidR="00E50FBC" w:rsidRDefault="0099500B" w:rsidP="00E50FBC">
      <w:pPr>
        <w:spacing w:after="240"/>
        <w:ind w:right="45"/>
        <w:jc w:val="both"/>
        <w:rPr>
          <w:rFonts w:ascii="Times New Roman CYR" w:hAnsi="Times New Roman CYR" w:cs="Times New Roman CYR"/>
        </w:rPr>
      </w:pPr>
      <w:r w:rsidRPr="00650D1A">
        <w:rPr>
          <w:b/>
          <w:sz w:val="28"/>
          <w:szCs w:val="28"/>
        </w:rPr>
        <w:t>Завдання 3:</w:t>
      </w:r>
      <w:r w:rsidR="00E50FBC" w:rsidRPr="00E50FBC">
        <w:rPr>
          <w:rFonts w:ascii="Times New Roman CYR" w:hAnsi="Times New Roman CYR" w:cs="Times New Roman CYR"/>
        </w:rPr>
        <w:t xml:space="preserve"> </w:t>
      </w:r>
      <w:r w:rsidR="00E50FBC" w:rsidRPr="00E83ABF">
        <w:rPr>
          <w:rFonts w:ascii="Times New Roman CYR" w:hAnsi="Times New Roman CYR" w:cs="Times New Roman CYR"/>
        </w:rPr>
        <w:t>Написати програму перевірки чи є число простим, встановити ширину поля 10 символів. Заповнити замість пропусків символом «#».</w:t>
      </w:r>
    </w:p>
    <w:p w14:paraId="1E7B95F7" w14:textId="307CEA48" w:rsidR="00DE1525" w:rsidRPr="00650D1A" w:rsidRDefault="00DE1525" w:rsidP="00E50FBC">
      <w:pPr>
        <w:ind w:right="45"/>
        <w:jc w:val="both"/>
        <w:rPr>
          <w:b/>
          <w:sz w:val="28"/>
          <w:szCs w:val="28"/>
        </w:rPr>
      </w:pPr>
      <w:r w:rsidRPr="00650D1A">
        <w:rPr>
          <w:b/>
          <w:sz w:val="28"/>
          <w:szCs w:val="28"/>
        </w:rPr>
        <w:t>Завдання 4:</w:t>
      </w:r>
    </w:p>
    <w:p w14:paraId="6B136EDC" w14:textId="77777777" w:rsidR="00E50FBC" w:rsidRPr="00E83ABF" w:rsidRDefault="00E50FBC" w:rsidP="00E50FBC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 w:rsidRPr="00E83ABF">
        <w:rPr>
          <w:rFonts w:ascii="Times New Roman CYR" w:hAnsi="Times New Roman CYR" w:cs="Times New Roman CYR"/>
        </w:rPr>
        <w:t xml:space="preserve">У квадратній матриці розміром 5х5, заповненою випадковими цілими числами з діапазону (-50,+50) в секторах 2 і 4 знайти кількість негативних елементів. Сектор включає діагональні елементи. Дії з визначення кількості негативних елементів реалізувати з використанням функцій (методів) з параметрами. Масив може заповнюватися як уручну, так і автоматично (з файлу або з використанням функції </w:t>
      </w:r>
      <w:proofErr w:type="spellStart"/>
      <w:r w:rsidRPr="00E83ABF">
        <w:rPr>
          <w:rFonts w:ascii="Times New Roman CYR" w:hAnsi="Times New Roman CYR" w:cs="Times New Roman CYR"/>
        </w:rPr>
        <w:t>random</w:t>
      </w:r>
      <w:proofErr w:type="spellEnd"/>
      <w:r w:rsidRPr="00E83ABF">
        <w:rPr>
          <w:rFonts w:ascii="Times New Roman CYR" w:hAnsi="Times New Roman CYR" w:cs="Times New Roman CYR"/>
        </w:rPr>
        <w:t>()). Передбачити обробку помилок.</w:t>
      </w:r>
    </w:p>
    <w:p w14:paraId="0634EFD1" w14:textId="44325598" w:rsidR="00DE1525" w:rsidRPr="00650D1A" w:rsidRDefault="00DE1525" w:rsidP="00A20F9B">
      <w:pPr>
        <w:spacing w:before="120"/>
        <w:ind w:right="45"/>
        <w:jc w:val="both"/>
        <w:rPr>
          <w:b/>
          <w:sz w:val="28"/>
          <w:szCs w:val="28"/>
        </w:rPr>
      </w:pPr>
      <w:r w:rsidRPr="00650D1A">
        <w:rPr>
          <w:b/>
          <w:sz w:val="28"/>
          <w:szCs w:val="28"/>
        </w:rPr>
        <w:t>Завдання 5:</w:t>
      </w:r>
    </w:p>
    <w:p w14:paraId="0918CD98" w14:textId="77777777" w:rsidR="00E50FBC" w:rsidRDefault="00E50FBC" w:rsidP="00E47E9F">
      <w:pPr>
        <w:spacing w:before="120"/>
        <w:ind w:right="45"/>
        <w:jc w:val="both"/>
        <w:rPr>
          <w:rFonts w:ascii="Times New Roman CYR" w:hAnsi="Times New Roman CYR" w:cs="Times New Roman CYR"/>
        </w:rPr>
      </w:pPr>
      <w:r w:rsidRPr="00E83ABF">
        <w:rPr>
          <w:rFonts w:ascii="Times New Roman CYR" w:hAnsi="Times New Roman CYR" w:cs="Times New Roman CYR"/>
        </w:rPr>
        <w:t xml:space="preserve">На квадратному клітчастому листі паперу (розміру 100x100 кліток) намальовано декілька прямокутників. Кожен прямокутник складається з цілих кліток, різні прямокутники не накладаються один на одного і не стикаються. Заданий масив розміром 100x100, в якому </w:t>
      </w:r>
      <w:proofErr w:type="spellStart"/>
      <w:r w:rsidRPr="00E83ABF">
        <w:rPr>
          <w:rFonts w:ascii="Times New Roman CYR" w:hAnsi="Times New Roman CYR" w:cs="Times New Roman CYR"/>
        </w:rPr>
        <w:t>Aij</w:t>
      </w:r>
      <w:proofErr w:type="spellEnd"/>
      <w:r w:rsidRPr="00E83ABF">
        <w:rPr>
          <w:rFonts w:ascii="Times New Roman CYR" w:hAnsi="Times New Roman CYR" w:cs="Times New Roman CYR"/>
        </w:rPr>
        <w:t>=1, якщо клітка (</w:t>
      </w:r>
      <w:proofErr w:type="spellStart"/>
      <w:r w:rsidRPr="00E83ABF">
        <w:rPr>
          <w:rFonts w:ascii="Times New Roman CYR" w:hAnsi="Times New Roman CYR" w:cs="Times New Roman CYR"/>
        </w:rPr>
        <w:t>i,j</w:t>
      </w:r>
      <w:proofErr w:type="spellEnd"/>
      <w:r w:rsidRPr="00E83ABF">
        <w:rPr>
          <w:rFonts w:ascii="Times New Roman CYR" w:hAnsi="Times New Roman CYR" w:cs="Times New Roman CYR"/>
        </w:rPr>
        <w:t xml:space="preserve">) належить якому-небудь прямокутнику і </w:t>
      </w:r>
      <w:proofErr w:type="spellStart"/>
      <w:r w:rsidRPr="00E83ABF">
        <w:rPr>
          <w:rFonts w:ascii="Times New Roman CYR" w:hAnsi="Times New Roman CYR" w:cs="Times New Roman CYR"/>
        </w:rPr>
        <w:t>Aij</w:t>
      </w:r>
      <w:proofErr w:type="spellEnd"/>
      <w:r w:rsidRPr="00E83ABF">
        <w:rPr>
          <w:rFonts w:ascii="Times New Roman CYR" w:hAnsi="Times New Roman CYR" w:cs="Times New Roman CYR"/>
        </w:rPr>
        <w:t>=0 інакше. Написати програму, яка рахує число прямокутників.</w:t>
      </w:r>
    </w:p>
    <w:p w14:paraId="3AE7DC72" w14:textId="74375084" w:rsidR="00E47E9F" w:rsidRPr="00650D1A" w:rsidRDefault="00E47E9F" w:rsidP="00E47E9F">
      <w:pPr>
        <w:spacing w:before="120"/>
        <w:ind w:right="45"/>
        <w:jc w:val="both"/>
        <w:rPr>
          <w:b/>
          <w:sz w:val="28"/>
          <w:szCs w:val="28"/>
        </w:rPr>
      </w:pPr>
      <w:r w:rsidRPr="00650D1A">
        <w:rPr>
          <w:b/>
          <w:sz w:val="28"/>
          <w:szCs w:val="28"/>
        </w:rPr>
        <w:t>Завда</w:t>
      </w:r>
      <w:r>
        <w:rPr>
          <w:b/>
          <w:sz w:val="28"/>
          <w:szCs w:val="28"/>
        </w:rPr>
        <w:t>ння 6</w:t>
      </w:r>
      <w:r w:rsidRPr="00650D1A">
        <w:rPr>
          <w:b/>
          <w:sz w:val="28"/>
          <w:szCs w:val="28"/>
        </w:rPr>
        <w:t>:</w:t>
      </w:r>
    </w:p>
    <w:p w14:paraId="671BC0B8" w14:textId="77777777" w:rsidR="00E50FBC" w:rsidRDefault="00E50FBC" w:rsidP="00E50FBC">
      <w:r>
        <w:rPr>
          <w:lang w:eastAsia="uk-UA"/>
        </w:rPr>
        <w:t>Зведення про наявність матеріалів на складі, включають наступні дані: найменування матеріалу (можуть повторюватися), постачальник, одиниці вимірювання, дата придбання, кількість, ціна однієї одиниці, вся вартість (розраховується по формулі). Вибрати матеріали, придбані за попередній місяць у одного і того ж постачальника і злічити всю вартість матеріалів, придбаних у цього постачальника.</w:t>
      </w:r>
    </w:p>
    <w:p w14:paraId="40C84F76" w14:textId="2DA1E5D7" w:rsidR="00E47E9F" w:rsidRPr="00E50FBC" w:rsidRDefault="00E47E9F" w:rsidP="00E47E9F">
      <w:pPr>
        <w:spacing w:before="120"/>
        <w:ind w:right="45"/>
        <w:jc w:val="both"/>
        <w:rPr>
          <w:b/>
          <w:sz w:val="28"/>
          <w:szCs w:val="28"/>
          <w:lang w:val="en-US"/>
        </w:rPr>
      </w:pPr>
      <w:r w:rsidRPr="00650D1A">
        <w:rPr>
          <w:b/>
          <w:sz w:val="28"/>
          <w:szCs w:val="28"/>
        </w:rPr>
        <w:t>Завда</w:t>
      </w:r>
      <w:r>
        <w:rPr>
          <w:b/>
          <w:sz w:val="28"/>
          <w:szCs w:val="28"/>
        </w:rPr>
        <w:t>ння 7</w:t>
      </w:r>
      <w:r w:rsidRPr="00650D1A">
        <w:rPr>
          <w:b/>
          <w:sz w:val="28"/>
          <w:szCs w:val="28"/>
        </w:rPr>
        <w:t>:</w:t>
      </w:r>
    </w:p>
    <w:p w14:paraId="4C0AD22C" w14:textId="62D74A5B" w:rsidR="00C7688E" w:rsidRDefault="00E47E9F" w:rsidP="00E50FBC">
      <w:pPr>
        <w:tabs>
          <w:tab w:val="num" w:pos="1260"/>
        </w:tabs>
        <w:rPr>
          <w:lang w:eastAsia="uk-UA"/>
        </w:rPr>
      </w:pPr>
      <w:r>
        <w:rPr>
          <w:lang w:eastAsia="uk-UA"/>
        </w:rPr>
        <w:t xml:space="preserve">Створити в графічному режимі систему класів у заданій предметній області: </w:t>
      </w:r>
      <w:r w:rsidR="00E50FBC" w:rsidRPr="00425AF5">
        <w:rPr>
          <w:lang w:eastAsia="uk-UA"/>
        </w:rPr>
        <w:t>Мережа магазинів (людина, покупка, продавець, магазин)</w:t>
      </w:r>
    </w:p>
    <w:p w14:paraId="6F63CDB3" w14:textId="26515EAD" w:rsidR="00E50FBC" w:rsidRPr="00425AF5" w:rsidRDefault="00C7688E" w:rsidP="00C7688E">
      <w:pPr>
        <w:rPr>
          <w:lang w:eastAsia="uk-UA"/>
        </w:rPr>
      </w:pPr>
      <w:r>
        <w:rPr>
          <w:lang w:eastAsia="uk-UA"/>
        </w:rPr>
        <w:br w:type="page"/>
      </w:r>
    </w:p>
    <w:p w14:paraId="4CF8116F" w14:textId="562DBD9F" w:rsidR="000C25D3" w:rsidRPr="00F31298" w:rsidRDefault="0043721A" w:rsidP="00C7688E">
      <w:pPr>
        <w:jc w:val="center"/>
        <w:rPr>
          <w:b/>
          <w:sz w:val="36"/>
        </w:rPr>
      </w:pPr>
      <w:r w:rsidRPr="00F31298">
        <w:rPr>
          <w:b/>
          <w:sz w:val="36"/>
        </w:rPr>
        <w:lastRenderedPageBreak/>
        <w:t>Хід роботи:</w:t>
      </w:r>
    </w:p>
    <w:p w14:paraId="5C7C0F63" w14:textId="7344E696" w:rsidR="00DC4879" w:rsidRPr="00693D6E" w:rsidRDefault="00DF3C23" w:rsidP="00693D6E">
      <w:pPr>
        <w:pStyle w:val="Taskheader"/>
        <w:rPr>
          <w:b/>
          <w:bCs w:val="0"/>
          <w:i w:val="0"/>
          <w:iCs/>
          <w:lang w:val="uk-UA"/>
        </w:rPr>
      </w:pPr>
      <w:proofErr w:type="spellStart"/>
      <w:r>
        <w:t>Завдання</w:t>
      </w:r>
      <w:proofErr w:type="spellEnd"/>
      <w:r>
        <w:t xml:space="preserve"> 1:</w:t>
      </w:r>
    </w:p>
    <w:p w14:paraId="722DAF8F" w14:textId="22530C0A" w:rsidR="00102905" w:rsidRDefault="00693D6E" w:rsidP="00DC4879">
      <w:pPr>
        <w:pStyle w:val="MainCaption"/>
        <w:rPr>
          <w:i w:val="0"/>
          <w:lang w:val="uk-UA"/>
        </w:rPr>
      </w:pPr>
      <w:r w:rsidRPr="00F31298">
        <w:rPr>
          <w:i w:val="0"/>
          <w:lang w:val="uk-UA"/>
        </w:rPr>
        <w:t>Код програми:</w:t>
      </w:r>
    </w:p>
    <w:p w14:paraId="5BFE8C3D" w14:textId="77777777" w:rsidR="00970AD1" w:rsidRDefault="00970AD1" w:rsidP="00DC4879">
      <w:pPr>
        <w:pStyle w:val="MainCaption"/>
        <w:rPr>
          <w:i w:val="0"/>
          <w:lang w:val="uk-UA"/>
        </w:rPr>
      </w:pPr>
    </w:p>
    <w:p w14:paraId="4F56EC22" w14:textId="431CD578" w:rsidR="00970AD1" w:rsidRPr="00970AD1" w:rsidRDefault="00F1719A" w:rsidP="00DC4879">
      <w:pPr>
        <w:pStyle w:val="MainCaption"/>
        <w:rPr>
          <w:lang w:val="uk-UA"/>
        </w:rPr>
      </w:pPr>
      <w:r>
        <w:rPr>
          <w:lang w:val="en-US"/>
        </w:rPr>
        <w:t>Main.java</w:t>
      </w:r>
      <w:r w:rsidR="00970AD1" w:rsidRPr="00F31298">
        <w:rPr>
          <w:lang w:val="uk-UA"/>
        </w:rPr>
        <w:t>: </w:t>
      </w:r>
    </w:p>
    <w:p w14:paraId="73E1A602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package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task1;</w:t>
      </w:r>
    </w:p>
    <w:p w14:paraId="32AA9F20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</w:p>
    <w:p w14:paraId="56A766F7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import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java.io.IOException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;</w:t>
      </w:r>
    </w:p>
    <w:p w14:paraId="6F25F17C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import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java.io.BufferedReader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;</w:t>
      </w:r>
    </w:p>
    <w:p w14:paraId="1DAE277F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import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java.io.InputStreamReader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;</w:t>
      </w:r>
    </w:p>
    <w:p w14:paraId="3D2DF9F2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</w:p>
    <w:p w14:paraId="27DA8558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public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class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Task1 {</w:t>
      </w:r>
    </w:p>
    <w:p w14:paraId="053A3EF0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</w:p>
    <w:p w14:paraId="268D38FB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static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double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mabs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double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x){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return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(x &lt; 0)? -x : x; }</w:t>
      </w:r>
    </w:p>
    <w:p w14:paraId="12CFCD14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</w:t>
      </w:r>
    </w:p>
    <w:p w14:paraId="48FB2E37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public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static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void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main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String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[]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args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)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throws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IOException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{</w:t>
      </w:r>
    </w:p>
    <w:p w14:paraId="6728C56D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</w:p>
    <w:p w14:paraId="222AD173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BufferedReader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reader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=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new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BufferedReader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new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InputStreamReader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(System.in));</w:t>
      </w:r>
    </w:p>
    <w:p w14:paraId="5FB1DD00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</w:p>
    <w:p w14:paraId="457839FE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System.out.print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("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Enter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number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: ");</w:t>
      </w:r>
    </w:p>
    <w:p w14:paraId="30559BD1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double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num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=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Double.parseDouble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reader.readLine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());</w:t>
      </w:r>
    </w:p>
    <w:p w14:paraId="5F4772E5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System.out.print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("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Enter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degree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: ");</w:t>
      </w:r>
    </w:p>
    <w:p w14:paraId="530FB074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int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rootDegree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=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Integer.parseInt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reader.readLine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());</w:t>
      </w:r>
    </w:p>
    <w:p w14:paraId="1BF1363F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</w:p>
    <w:p w14:paraId="0FBADC24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double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eps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= 0.0001;</w:t>
      </w:r>
    </w:p>
    <w:p w14:paraId="0E9C0EF9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double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root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=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num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/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rootDegree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;</w:t>
      </w:r>
    </w:p>
    <w:p w14:paraId="13F71B49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double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rn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=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num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;</w:t>
      </w:r>
    </w:p>
    <w:p w14:paraId="09DE752C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ab/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int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count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= 0;</w:t>
      </w:r>
    </w:p>
    <w:p w14:paraId="3641CE8F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</w:p>
    <w:p w14:paraId="159E18EC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while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mabs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root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-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rn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) &gt;=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eps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)</w:t>
      </w:r>
    </w:p>
    <w:p w14:paraId="6D2EC875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{</w:t>
      </w:r>
    </w:p>
    <w:p w14:paraId="36CD2F95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ab/>
        <w:t xml:space="preserve">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rn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=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num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;</w:t>
      </w:r>
    </w:p>
    <w:p w14:paraId="78A7435D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for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int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i = 1; i &lt;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rootDegree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; i++){</w:t>
      </w:r>
    </w:p>
    <w:p w14:paraId="43D037A1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ab/>
      </w: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ab/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rn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=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rn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/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root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;</w:t>
      </w:r>
    </w:p>
    <w:p w14:paraId="25F2E43F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    }</w:t>
      </w:r>
    </w:p>
    <w:p w14:paraId="722B06AC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root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= 0.5 * (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rn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+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root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);</w:t>
      </w:r>
    </w:p>
    <w:p w14:paraId="77ABE0C1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count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++;</w:t>
      </w:r>
    </w:p>
    <w:p w14:paraId="17DA3816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ab/>
        <w:t>}</w:t>
      </w:r>
    </w:p>
    <w:p w14:paraId="29A67418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</w:p>
    <w:p w14:paraId="71C076DC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System.out.println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("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Root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: " +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Double.toString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root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));</w:t>
      </w:r>
    </w:p>
    <w:p w14:paraId="7F9CD453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System.out.println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("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Number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of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iteration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: " + 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Integer.toString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(</w:t>
      </w:r>
      <w:proofErr w:type="spellStart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count</w:t>
      </w:r>
      <w:proofErr w:type="spellEnd"/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));</w:t>
      </w:r>
    </w:p>
    <w:p w14:paraId="3E8A5E7A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}</w:t>
      </w:r>
    </w:p>
    <w:p w14:paraId="5D573E91" w14:textId="77777777" w:rsidR="00C7688E" w:rsidRPr="00C7688E" w:rsidRDefault="00C7688E" w:rsidP="00C7688E">
      <w:pPr>
        <w:pStyle w:val="MainCaption"/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>}</w:t>
      </w:r>
    </w:p>
    <w:p w14:paraId="354F0D1E" w14:textId="77082F1E" w:rsidR="00693D6E" w:rsidRDefault="00C7688E" w:rsidP="00C7688E">
      <w:pPr>
        <w:pStyle w:val="MainCaption"/>
        <w:rPr>
          <w:b w:val="0"/>
          <w:i w:val="0"/>
          <w:iCs w:val="0"/>
          <w:sz w:val="24"/>
          <w:szCs w:val="24"/>
          <w:lang w:val="uk-UA" w:eastAsia="uk-UA" w:bidi="ar-SA"/>
        </w:rPr>
      </w:pPr>
      <w:r w:rsidRPr="00C7688E">
        <w:rPr>
          <w:rFonts w:ascii="Courier New" w:hAnsi="Courier New" w:cs="Courier New"/>
          <w:bCs/>
          <w:i w:val="0"/>
          <w:iCs w:val="0"/>
          <w:color w:val="000080"/>
          <w:sz w:val="20"/>
          <w:szCs w:val="20"/>
          <w:lang w:val="uk-UA" w:eastAsia="uk-UA" w:bidi="ar-SA"/>
        </w:rPr>
        <w:t xml:space="preserve">        </w:t>
      </w:r>
    </w:p>
    <w:p w14:paraId="566F3388" w14:textId="6B5BF1EB" w:rsidR="00693D6E" w:rsidRPr="00F31298" w:rsidRDefault="00693D6E" w:rsidP="00693D6E">
      <w:pPr>
        <w:pStyle w:val="MainCaption"/>
        <w:rPr>
          <w:i w:val="0"/>
          <w:lang w:val="uk-UA"/>
        </w:rPr>
      </w:pPr>
      <w:r w:rsidRPr="00F31298">
        <w:rPr>
          <w:i w:val="0"/>
          <w:lang w:val="uk-UA"/>
        </w:rPr>
        <w:t>Приклад роботи програми:</w:t>
      </w:r>
    </w:p>
    <w:p w14:paraId="71090165" w14:textId="7B892C92" w:rsidR="00693D6E" w:rsidRDefault="00C7688E" w:rsidP="00693D6E">
      <w:pPr>
        <w:pStyle w:val="MainCaption"/>
        <w:jc w:val="center"/>
        <w:rPr>
          <w:b w:val="0"/>
          <w:bCs/>
          <w:i w:val="0"/>
          <w:iCs w:val="0"/>
        </w:rPr>
      </w:pPr>
      <w:r w:rsidRPr="00C7688E">
        <w:rPr>
          <w:b w:val="0"/>
          <w:bCs/>
          <w:i w:val="0"/>
          <w:iCs w:val="0"/>
        </w:rPr>
        <w:drawing>
          <wp:inline distT="0" distB="0" distL="0" distR="0" wp14:anchorId="587FDAC5" wp14:editId="53E216A2">
            <wp:extent cx="3965502" cy="1234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6568" cy="12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72A3" w14:textId="77777777" w:rsidR="00693D6E" w:rsidRPr="00693D6E" w:rsidRDefault="00693D6E" w:rsidP="00693D6E">
      <w:pPr>
        <w:pStyle w:val="MainCaption"/>
        <w:jc w:val="center"/>
        <w:rPr>
          <w:b w:val="0"/>
          <w:bCs/>
          <w:i w:val="0"/>
          <w:iCs w:val="0"/>
          <w:lang w:val="uk-UA"/>
        </w:rPr>
      </w:pPr>
      <w:r>
        <w:rPr>
          <w:b w:val="0"/>
          <w:bCs/>
          <w:i w:val="0"/>
          <w:iCs w:val="0"/>
        </w:rPr>
        <w:t xml:space="preserve">Рисунок 1 – </w:t>
      </w:r>
      <w:r>
        <w:rPr>
          <w:b w:val="0"/>
          <w:bCs/>
          <w:i w:val="0"/>
          <w:iCs w:val="0"/>
          <w:lang w:val="uk-UA"/>
        </w:rPr>
        <w:t>Вивід програми</w:t>
      </w:r>
    </w:p>
    <w:p w14:paraId="193A1A35" w14:textId="77777777" w:rsidR="00693D6E" w:rsidRDefault="00693D6E" w:rsidP="00693D6E">
      <w:pPr>
        <w:pStyle w:val="MainCaption"/>
        <w:rPr>
          <w:lang w:val="uk-UA"/>
        </w:rPr>
      </w:pPr>
    </w:p>
    <w:p w14:paraId="54EECCBA" w14:textId="3295B884" w:rsidR="00F31298" w:rsidRPr="00693D6E" w:rsidRDefault="00F31298" w:rsidP="00F31298">
      <w:pPr>
        <w:pStyle w:val="Taskheader"/>
        <w:rPr>
          <w:b/>
          <w:bCs w:val="0"/>
          <w:i w:val="0"/>
          <w:iCs/>
          <w:lang w:val="uk-UA"/>
        </w:rPr>
      </w:pPr>
      <w:proofErr w:type="spellStart"/>
      <w:r>
        <w:lastRenderedPageBreak/>
        <w:t>Завдання</w:t>
      </w:r>
      <w:proofErr w:type="spellEnd"/>
      <w:r>
        <w:t xml:space="preserve"> </w:t>
      </w:r>
      <w:r>
        <w:rPr>
          <w:lang w:val="uk-UA"/>
        </w:rPr>
        <w:t>2</w:t>
      </w:r>
      <w:r>
        <w:t>:</w:t>
      </w:r>
    </w:p>
    <w:p w14:paraId="6830EBE3" w14:textId="77777777" w:rsidR="00F31298" w:rsidRDefault="00F31298" w:rsidP="00F31298">
      <w:pPr>
        <w:pStyle w:val="MainCaption"/>
        <w:rPr>
          <w:i w:val="0"/>
          <w:lang w:val="uk-UA"/>
        </w:rPr>
      </w:pPr>
      <w:r w:rsidRPr="00F31298">
        <w:rPr>
          <w:i w:val="0"/>
          <w:lang w:val="uk-UA"/>
        </w:rPr>
        <w:t>Код програми:</w:t>
      </w:r>
    </w:p>
    <w:p w14:paraId="6D6B197F" w14:textId="77777777" w:rsidR="00970AD1" w:rsidRDefault="00970AD1" w:rsidP="00F31298">
      <w:pPr>
        <w:pStyle w:val="MainCaption"/>
        <w:rPr>
          <w:i w:val="0"/>
          <w:lang w:val="uk-UA"/>
        </w:rPr>
      </w:pPr>
    </w:p>
    <w:p w14:paraId="40BE11BA" w14:textId="44DA694F" w:rsidR="00970AD1" w:rsidRPr="00970AD1" w:rsidRDefault="00F1719A" w:rsidP="00F31298">
      <w:pPr>
        <w:pStyle w:val="MainCaption"/>
        <w:rPr>
          <w:lang w:val="uk-UA"/>
        </w:rPr>
      </w:pPr>
      <w:r>
        <w:rPr>
          <w:lang w:val="en-US"/>
        </w:rPr>
        <w:t>M</w:t>
      </w:r>
      <w:r w:rsidR="00970AD1">
        <w:rPr>
          <w:lang w:val="en-US"/>
        </w:rPr>
        <w:t>ain.</w:t>
      </w:r>
      <w:r>
        <w:rPr>
          <w:lang w:val="en-US"/>
        </w:rPr>
        <w:t>java</w:t>
      </w:r>
      <w:r w:rsidR="00970AD1" w:rsidRPr="00F31298">
        <w:rPr>
          <w:lang w:val="uk-UA"/>
        </w:rPr>
        <w:t>: </w:t>
      </w:r>
    </w:p>
    <w:p w14:paraId="42D3D864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package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task2;</w:t>
      </w:r>
    </w:p>
    <w:p w14:paraId="542145C6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</w:p>
    <w:p w14:paraId="1B7EA7C8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java.io.IOException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64F757E1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java.io.FileWriter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7FF343BA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</w:p>
    <w:p w14:paraId="327A337A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Task2 {</w:t>
      </w:r>
    </w:p>
    <w:p w14:paraId="1515A15F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</w:p>
    <w:p w14:paraId="79DC6903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main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String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[]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args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 {</w:t>
      </w:r>
    </w:p>
    <w:p w14:paraId="17B59E70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firstSymbol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33;</w:t>
      </w:r>
    </w:p>
    <w:p w14:paraId="2D8BFC64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lastSymbol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256;</w:t>
      </w:r>
    </w:p>
    <w:p w14:paraId="6E5E49AA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323CE795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FileWriter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writer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FileWriter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("result.txt",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))</w:t>
      </w:r>
    </w:p>
    <w:p w14:paraId="658D1D76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{</w:t>
      </w:r>
    </w:p>
    <w:p w14:paraId="71B02C01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firstSymbol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lastSymbol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14:paraId="0E951109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{</w:t>
      </w:r>
    </w:p>
    <w:p w14:paraId="07BB44B0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char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ch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char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)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firstSymbol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3646D32E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String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oct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Integer.toOctalString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firstSymbol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14:paraId="56204AE0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String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hex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Integer.toHexString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firstSymbol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14:paraId="2FE551F0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System.out.printf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("%03d %3s %5s %4s%n",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firstSymbol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,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ch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,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oct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,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hex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14:paraId="0B852082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</w:p>
    <w:p w14:paraId="0D3CD72C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writer.write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firstSymbol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+"\t"+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ch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+"\t"+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oct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+"\t"+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hex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+"\n");</w:t>
      </w:r>
    </w:p>
    <w:p w14:paraId="72177272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</w:p>
    <w:p w14:paraId="088E79DA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firstSymbol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++;</w:t>
      </w:r>
    </w:p>
    <w:p w14:paraId="5CE54C2D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}</w:t>
      </w:r>
    </w:p>
    <w:p w14:paraId="63A84C16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writer.flush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();</w:t>
      </w:r>
    </w:p>
    <w:p w14:paraId="4A7BDDDB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}</w:t>
      </w:r>
    </w:p>
    <w:p w14:paraId="0CFAE9B0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catch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IOException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ex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14:paraId="10E3B139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{</w:t>
      </w:r>
    </w:p>
    <w:p w14:paraId="0A129899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System.out.println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ex.getMessage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());</w:t>
      </w:r>
    </w:p>
    <w:p w14:paraId="0674E49A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}</w:t>
      </w:r>
    </w:p>
    <w:p w14:paraId="4D729234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}</w:t>
      </w:r>
    </w:p>
    <w:p w14:paraId="3F5FBFD0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</w:t>
      </w:r>
    </w:p>
    <w:p w14:paraId="3D71C2F9" w14:textId="574E701E" w:rsidR="00F31298" w:rsidRPr="00F31298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14:paraId="6C57344A" w14:textId="77777777" w:rsidR="00F31298" w:rsidRPr="00F31298" w:rsidRDefault="00F31298" w:rsidP="00F31298">
      <w:pPr>
        <w:pStyle w:val="MainCaption"/>
        <w:rPr>
          <w:i w:val="0"/>
          <w:lang w:val="uk-UA"/>
        </w:rPr>
      </w:pPr>
      <w:r w:rsidRPr="00F31298">
        <w:rPr>
          <w:i w:val="0"/>
          <w:lang w:val="uk-UA"/>
        </w:rPr>
        <w:t>Приклад роботи програми:</w:t>
      </w:r>
    </w:p>
    <w:p w14:paraId="687DEF2B" w14:textId="28F4E1FC" w:rsidR="00F31298" w:rsidRDefault="00C7688E" w:rsidP="00F31298">
      <w:pPr>
        <w:pStyle w:val="MainCaption"/>
        <w:jc w:val="center"/>
        <w:rPr>
          <w:b w:val="0"/>
          <w:bCs/>
          <w:i w:val="0"/>
          <w:iCs w:val="0"/>
        </w:rPr>
      </w:pPr>
      <w:r w:rsidRPr="00C7688E">
        <w:rPr>
          <w:b w:val="0"/>
          <w:bCs/>
          <w:i w:val="0"/>
          <w:iCs w:val="0"/>
        </w:rPr>
        <w:drawing>
          <wp:inline distT="0" distB="0" distL="0" distR="0" wp14:anchorId="558E3C0A" wp14:editId="072FCD85">
            <wp:extent cx="1605643" cy="224790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179" cy="22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13A" w14:textId="332C2B09" w:rsidR="00F31298" w:rsidRPr="00693D6E" w:rsidRDefault="00F31298" w:rsidP="00F31298">
      <w:pPr>
        <w:pStyle w:val="MainCaption"/>
        <w:jc w:val="center"/>
        <w:rPr>
          <w:b w:val="0"/>
          <w:bCs/>
          <w:i w:val="0"/>
          <w:iCs w:val="0"/>
          <w:lang w:val="uk-UA"/>
        </w:rPr>
      </w:pPr>
      <w:r>
        <w:rPr>
          <w:b w:val="0"/>
          <w:bCs/>
          <w:i w:val="0"/>
          <w:iCs w:val="0"/>
        </w:rPr>
        <w:t xml:space="preserve">Рисунок 2 – </w:t>
      </w:r>
      <w:r>
        <w:rPr>
          <w:b w:val="0"/>
          <w:bCs/>
          <w:i w:val="0"/>
          <w:iCs w:val="0"/>
          <w:lang w:val="uk-UA"/>
        </w:rPr>
        <w:t>Вивід програми</w:t>
      </w:r>
    </w:p>
    <w:p w14:paraId="6E1C762F" w14:textId="0467FF8A" w:rsidR="00F31298" w:rsidRDefault="00F31298" w:rsidP="00693D6E">
      <w:pPr>
        <w:pStyle w:val="MainCaption"/>
        <w:rPr>
          <w:lang w:val="uk-UA"/>
        </w:rPr>
      </w:pPr>
    </w:p>
    <w:p w14:paraId="24C30848" w14:textId="2CDD3804" w:rsidR="001A2796" w:rsidRDefault="001A2796" w:rsidP="001A2796">
      <w:pPr>
        <w:pStyle w:val="MainCaption"/>
        <w:spacing w:after="240"/>
        <w:jc w:val="center"/>
        <w:rPr>
          <w:lang w:val="uk-UA"/>
        </w:rPr>
      </w:pPr>
      <w:r w:rsidRPr="001A2796">
        <w:rPr>
          <w:lang w:val="uk-UA"/>
        </w:rPr>
        <w:lastRenderedPageBreak/>
        <w:drawing>
          <wp:inline distT="0" distB="0" distL="0" distR="0" wp14:anchorId="345BCB70" wp14:editId="409846B4">
            <wp:extent cx="2255715" cy="4991533"/>
            <wp:effectExtent l="0" t="0" r="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FFB9" w14:textId="5B29C53D" w:rsidR="001A2796" w:rsidRPr="00693D6E" w:rsidRDefault="001A2796" w:rsidP="001A2796">
      <w:pPr>
        <w:pStyle w:val="MainCaption"/>
        <w:jc w:val="center"/>
        <w:rPr>
          <w:b w:val="0"/>
          <w:bCs/>
          <w:i w:val="0"/>
          <w:iCs w:val="0"/>
          <w:lang w:val="uk-UA"/>
        </w:rPr>
      </w:pPr>
      <w:r>
        <w:rPr>
          <w:b w:val="0"/>
          <w:bCs/>
          <w:i w:val="0"/>
          <w:iCs w:val="0"/>
        </w:rPr>
        <w:t xml:space="preserve">Рисунок </w:t>
      </w:r>
      <w:r w:rsidRPr="001A2796">
        <w:rPr>
          <w:b w:val="0"/>
          <w:bCs/>
          <w:i w:val="0"/>
          <w:iCs w:val="0"/>
        </w:rPr>
        <w:t>3</w:t>
      </w:r>
      <w:r>
        <w:rPr>
          <w:b w:val="0"/>
          <w:bCs/>
          <w:i w:val="0"/>
          <w:iCs w:val="0"/>
        </w:rPr>
        <w:t xml:space="preserve"> – </w:t>
      </w:r>
      <w:r>
        <w:rPr>
          <w:b w:val="0"/>
          <w:bCs/>
          <w:i w:val="0"/>
          <w:iCs w:val="0"/>
          <w:lang w:val="uk-UA"/>
        </w:rPr>
        <w:t xml:space="preserve">Запис </w:t>
      </w:r>
      <w:proofErr w:type="gramStart"/>
      <w:r>
        <w:rPr>
          <w:b w:val="0"/>
          <w:bCs/>
          <w:i w:val="0"/>
          <w:iCs w:val="0"/>
          <w:lang w:val="uk-UA"/>
        </w:rPr>
        <w:t>у файл</w:t>
      </w:r>
      <w:proofErr w:type="gramEnd"/>
    </w:p>
    <w:p w14:paraId="3DBAB603" w14:textId="721B2965" w:rsidR="001A2796" w:rsidRPr="001A2796" w:rsidRDefault="001A2796" w:rsidP="001A2796">
      <w:pPr>
        <w:pStyle w:val="MainCaption"/>
        <w:jc w:val="center"/>
      </w:pPr>
    </w:p>
    <w:p w14:paraId="49D140AC" w14:textId="5148B5E7" w:rsidR="00F31298" w:rsidRPr="00F31298" w:rsidRDefault="00F31298" w:rsidP="00F31298">
      <w:pPr>
        <w:pStyle w:val="Taskheader"/>
        <w:rPr>
          <w:b/>
          <w:bCs w:val="0"/>
          <w:i w:val="0"/>
          <w:iCs/>
          <w:lang w:val="uk-UA"/>
        </w:rPr>
      </w:pPr>
      <w:proofErr w:type="spellStart"/>
      <w:r>
        <w:t>Завдання</w:t>
      </w:r>
      <w:proofErr w:type="spellEnd"/>
      <w:r>
        <w:t xml:space="preserve"> </w:t>
      </w:r>
      <w:r>
        <w:rPr>
          <w:lang w:val="uk-UA"/>
        </w:rPr>
        <w:t>3</w:t>
      </w:r>
      <w:r>
        <w:t>:</w:t>
      </w:r>
    </w:p>
    <w:p w14:paraId="654DDF8C" w14:textId="65632666" w:rsidR="00257844" w:rsidRDefault="00F31298" w:rsidP="0042226A">
      <w:pPr>
        <w:pStyle w:val="MainCaption"/>
        <w:rPr>
          <w:lang w:val="uk-UA"/>
        </w:rPr>
      </w:pPr>
      <w:r w:rsidRPr="00F31298">
        <w:rPr>
          <w:i w:val="0"/>
          <w:lang w:val="uk-UA"/>
        </w:rPr>
        <w:t>Код програми:</w:t>
      </w:r>
    </w:p>
    <w:p w14:paraId="27C4F4A4" w14:textId="77777777" w:rsidR="0042226A" w:rsidRDefault="0042226A" w:rsidP="0042226A">
      <w:pPr>
        <w:pStyle w:val="MainCaption"/>
        <w:rPr>
          <w:lang w:val="uk-UA"/>
        </w:rPr>
      </w:pPr>
    </w:p>
    <w:p w14:paraId="7785F345" w14:textId="27478566" w:rsidR="00257844" w:rsidRPr="00F31298" w:rsidRDefault="00F1719A" w:rsidP="00257844">
      <w:pPr>
        <w:pStyle w:val="MainCaption"/>
        <w:rPr>
          <w:lang w:val="uk-UA"/>
        </w:rPr>
      </w:pPr>
      <w:r>
        <w:rPr>
          <w:lang w:val="en-US"/>
        </w:rPr>
        <w:t>Main</w:t>
      </w:r>
      <w:r w:rsidR="00257844" w:rsidRPr="00F31298">
        <w:rPr>
          <w:lang w:val="en-US"/>
        </w:rPr>
        <w:t>.</w:t>
      </w:r>
      <w:r>
        <w:rPr>
          <w:lang w:val="en-US"/>
        </w:rPr>
        <w:t>java</w:t>
      </w:r>
      <w:r w:rsidR="00257844" w:rsidRPr="00F31298">
        <w:rPr>
          <w:lang w:val="uk-UA"/>
        </w:rPr>
        <w:t>: </w:t>
      </w:r>
    </w:p>
    <w:p w14:paraId="60EA870D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package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task3;</w:t>
      </w:r>
    </w:p>
    <w:p w14:paraId="204BF922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</w:p>
    <w:p w14:paraId="1DA1470C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java.io.IOException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4F2F6BF4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java.io.BufferedReader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694D4C40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java.io.InputStreamReader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55732092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</w:p>
    <w:p w14:paraId="3CB55B67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Task3 {</w:t>
      </w:r>
    </w:p>
    <w:p w14:paraId="14805A82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</w:p>
    <w:p w14:paraId="1B1CE9C5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IsSimple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14:paraId="3F40FB6A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{</w:t>
      </w:r>
    </w:p>
    <w:p w14:paraId="3AF9EAF9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i = 2; i*i &lt;=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i++)</w:t>
      </w:r>
    </w:p>
    <w:p w14:paraId="20B827A7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{</w:t>
      </w:r>
    </w:p>
    <w:p w14:paraId="53D5F94C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% i == 0)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52C9CB53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}</w:t>
      </w:r>
    </w:p>
    <w:p w14:paraId="228A0C84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250EE3DE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}</w:t>
      </w:r>
    </w:p>
    <w:p w14:paraId="4748932A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</w:t>
      </w:r>
    </w:p>
    <w:p w14:paraId="46429217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lastRenderedPageBreak/>
        <w:t xml:space="preserve">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main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String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[]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args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)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IOException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</w:p>
    <w:p w14:paraId="02EB6269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{</w:t>
      </w:r>
    </w:p>
    <w:p w14:paraId="1B2B18C2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5F61904F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BufferedReader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BufferedReader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InputStreamReader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(System.in));</w:t>
      </w:r>
    </w:p>
    <w:p w14:paraId="3CEA22A2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7D3F64F5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("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Enter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: ");</w:t>
      </w:r>
    </w:p>
    <w:p w14:paraId="04110F7B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Integer.parseInt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reader.readLine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());</w:t>
      </w:r>
    </w:p>
    <w:p w14:paraId="1D8B9A8E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IsSimple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))</w:t>
      </w:r>
    </w:p>
    <w:p w14:paraId="0FB50E42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{</w:t>
      </w:r>
    </w:p>
    <w:p w14:paraId="2FF0B732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System.out.println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("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" +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String.format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("%10s",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).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replace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(' ', '#') + "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simple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");</w:t>
      </w:r>
    </w:p>
    <w:p w14:paraId="40B0BC00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}</w:t>
      </w:r>
    </w:p>
    <w:p w14:paraId="572926BD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</w:p>
    <w:p w14:paraId="60BFF939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System.out.println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("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simple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");</w:t>
      </w:r>
    </w:p>
    <w:p w14:paraId="3FC8F45F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}    </w:t>
      </w:r>
    </w:p>
    <w:p w14:paraId="79A5BCDA" w14:textId="1B53B33C" w:rsidR="00DC4879" w:rsidRPr="001A2796" w:rsidRDefault="00C7688E" w:rsidP="00C7688E">
      <w:pPr>
        <w:rPr>
          <w:sz w:val="28"/>
          <w:szCs w:val="28"/>
          <w:lang w:val="ru-RU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14:paraId="54551445" w14:textId="783DE70D" w:rsidR="00102905" w:rsidRDefault="0042226A" w:rsidP="00C7688E">
      <w:pPr>
        <w:pStyle w:val="MainCaption"/>
        <w:jc w:val="center"/>
      </w:pPr>
      <w:r w:rsidRPr="00F31298">
        <w:rPr>
          <w:i w:val="0"/>
          <w:lang w:val="uk-UA"/>
        </w:rPr>
        <w:t>Приклад роботи програми:</w:t>
      </w:r>
      <w:r w:rsidR="00EE6294">
        <w:br/>
      </w:r>
      <w:r w:rsidR="00C7688E" w:rsidRPr="00C7688E">
        <w:drawing>
          <wp:inline distT="0" distB="0" distL="0" distR="0" wp14:anchorId="0C743A52" wp14:editId="4183434A">
            <wp:extent cx="3848192" cy="86106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2909" cy="8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905">
        <w:br/>
      </w:r>
      <w:r w:rsidR="00102905" w:rsidRPr="00970AD1">
        <w:rPr>
          <w:b w:val="0"/>
          <w:i w:val="0"/>
          <w:iCs w:val="0"/>
          <w:lang w:val="uk-UA" w:bidi="ar-SA"/>
        </w:rPr>
        <w:t xml:space="preserve">Рисунок </w:t>
      </w:r>
      <w:r w:rsidR="001A2796">
        <w:rPr>
          <w:b w:val="0"/>
          <w:i w:val="0"/>
          <w:iCs w:val="0"/>
          <w:lang w:val="uk-UA" w:bidi="ar-SA"/>
        </w:rPr>
        <w:t>4</w:t>
      </w:r>
      <w:r w:rsidR="00102905" w:rsidRPr="00970AD1">
        <w:rPr>
          <w:b w:val="0"/>
          <w:i w:val="0"/>
          <w:iCs w:val="0"/>
          <w:lang w:val="uk-UA" w:bidi="ar-SA"/>
        </w:rPr>
        <w:t xml:space="preserve"> – </w:t>
      </w:r>
      <w:r w:rsidR="00F1719A">
        <w:rPr>
          <w:b w:val="0"/>
          <w:i w:val="0"/>
          <w:iCs w:val="0"/>
          <w:lang w:val="uk-UA" w:bidi="ar-SA"/>
        </w:rPr>
        <w:t xml:space="preserve">Вивід </w:t>
      </w:r>
      <w:r w:rsidRPr="00970AD1">
        <w:rPr>
          <w:b w:val="0"/>
          <w:i w:val="0"/>
          <w:iCs w:val="0"/>
          <w:lang w:val="uk-UA" w:bidi="ar-SA"/>
        </w:rPr>
        <w:t>програми</w:t>
      </w:r>
    </w:p>
    <w:p w14:paraId="36BF28AF" w14:textId="5EF784F0" w:rsidR="00C06197" w:rsidRPr="00102905" w:rsidRDefault="00C06197">
      <w:pPr>
        <w:rPr>
          <w:sz w:val="28"/>
          <w:szCs w:val="28"/>
        </w:rPr>
      </w:pPr>
    </w:p>
    <w:p w14:paraId="6B2A956A" w14:textId="56BCDD54" w:rsidR="005F5D92" w:rsidRPr="00F31298" w:rsidRDefault="005F5D92" w:rsidP="005F5D92">
      <w:pPr>
        <w:pStyle w:val="Taskheader"/>
        <w:rPr>
          <w:b/>
          <w:bCs w:val="0"/>
          <w:i w:val="0"/>
          <w:iCs/>
          <w:lang w:val="uk-UA"/>
        </w:rPr>
      </w:pPr>
      <w:proofErr w:type="spellStart"/>
      <w:r>
        <w:t>Завдання</w:t>
      </w:r>
      <w:proofErr w:type="spellEnd"/>
      <w:r>
        <w:t xml:space="preserve"> </w:t>
      </w:r>
      <w:r>
        <w:rPr>
          <w:lang w:val="uk-UA"/>
        </w:rPr>
        <w:t>4</w:t>
      </w:r>
      <w:r>
        <w:t>:</w:t>
      </w:r>
    </w:p>
    <w:p w14:paraId="5E739DF4" w14:textId="2D76022A" w:rsidR="00BE6AA2" w:rsidRPr="00BF4A48" w:rsidRDefault="005F5D92" w:rsidP="005F5D92">
      <w:pPr>
        <w:pStyle w:val="MainCaption"/>
        <w:rPr>
          <w:iCs w:val="0"/>
          <w:lang w:bidi="ar-SA"/>
        </w:rPr>
      </w:pPr>
      <w:r w:rsidRPr="00F31298">
        <w:rPr>
          <w:i w:val="0"/>
          <w:lang w:val="uk-UA"/>
        </w:rPr>
        <w:t>Код програми:</w:t>
      </w:r>
    </w:p>
    <w:p w14:paraId="233DD73B" w14:textId="77777777" w:rsidR="005F5D92" w:rsidRDefault="005F5D92" w:rsidP="005F5D92">
      <w:pPr>
        <w:pStyle w:val="MainCaption"/>
        <w:rPr>
          <w:lang w:val="uk-UA"/>
        </w:rPr>
      </w:pPr>
    </w:p>
    <w:p w14:paraId="147F7D60" w14:textId="2F008918" w:rsidR="00BE6AA2" w:rsidRPr="00DF3C23" w:rsidRDefault="00F1719A" w:rsidP="00BE6AA2">
      <w:pPr>
        <w:pStyle w:val="MainCaption"/>
        <w:rPr>
          <w:lang w:val="uk-UA"/>
        </w:rPr>
      </w:pPr>
      <w:r>
        <w:rPr>
          <w:lang w:val="en-US"/>
        </w:rPr>
        <w:t>Main</w:t>
      </w:r>
      <w:r w:rsidR="00BE6AA2" w:rsidRPr="00BF4A48">
        <w:t>.</w:t>
      </w:r>
      <w:r>
        <w:rPr>
          <w:lang w:val="en-US"/>
        </w:rPr>
        <w:t>java</w:t>
      </w:r>
      <w:r w:rsidR="00BE6AA2">
        <w:rPr>
          <w:lang w:val="uk-UA"/>
        </w:rPr>
        <w:t>: </w:t>
      </w:r>
    </w:p>
    <w:p w14:paraId="5EF0B7B5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package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task4;</w:t>
      </w:r>
    </w:p>
    <w:p w14:paraId="53C477AA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</w:p>
    <w:p w14:paraId="332F9797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java.io.BufferedReader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43D745BC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java.io.InputStreamReader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349B1AE2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</w:p>
    <w:p w14:paraId="3D6324EC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Task4 {</w:t>
      </w:r>
    </w:p>
    <w:p w14:paraId="1F8C3CE4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</w:p>
    <w:p w14:paraId="6208B16C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boolean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IsValid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14:paraId="028B57BA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{</w:t>
      </w:r>
    </w:p>
    <w:p w14:paraId="36B125BB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&gt;= -51 &amp;&amp;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&lt;= 51)</w:t>
      </w:r>
    </w:p>
    <w:p w14:paraId="45014264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5C5CBD6F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false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6CDC339F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}</w:t>
      </w:r>
    </w:p>
    <w:p w14:paraId="56B554F8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</w:t>
      </w:r>
    </w:p>
    <w:p w14:paraId="058991D4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String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NegativeInSectors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[][]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14:paraId="09AC1C6E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{</w:t>
      </w:r>
    </w:p>
    <w:p w14:paraId="2ACB5418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endOfTwoSector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2;</w:t>
      </w:r>
    </w:p>
    <w:p w14:paraId="5565F608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endOfFourSector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4;</w:t>
      </w:r>
    </w:p>
    <w:p w14:paraId="439C7E87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twoSectorCounter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0;</w:t>
      </w:r>
    </w:p>
    <w:p w14:paraId="65AED0EA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fourSectorCounter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0;</w:t>
      </w:r>
    </w:p>
    <w:p w14:paraId="7E9192F8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31C03EDD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i = 0; i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endOfTwoSector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i++)</w:t>
      </w:r>
    </w:p>
    <w:p w14:paraId="3738670C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j = 0; j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endOfTwoSector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j++)</w:t>
      </w:r>
    </w:p>
    <w:p w14:paraId="09D60B22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[i][j] &lt; 0)</w:t>
      </w:r>
    </w:p>
    <w:p w14:paraId="7375CDAC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twoSectorCounter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++;</w:t>
      </w:r>
    </w:p>
    <w:p w14:paraId="096033C7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4AAF092C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i = 0; i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endOfFourSector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i++)</w:t>
      </w:r>
    </w:p>
    <w:p w14:paraId="37FFB972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j = 0; j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endOfFourSector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j++)</w:t>
      </w:r>
    </w:p>
    <w:p w14:paraId="687A29CC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[i][j] &lt; 0)</w:t>
      </w:r>
    </w:p>
    <w:p w14:paraId="31A259B7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fourSectorCounter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++;</w:t>
      </w:r>
    </w:p>
    <w:p w14:paraId="3C589CD2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2E84E7E0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String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info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"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Negative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two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sector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: " +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Integer.toString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twoSectorCounter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) + </w:t>
      </w:r>
    </w:p>
    <w:p w14:paraId="3BC05012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"\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nNegative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four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sector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: " +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Integer.toString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fourSectorCounter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 + "\n";</w:t>
      </w:r>
    </w:p>
    <w:p w14:paraId="5BCC9841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info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52F9EE06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}</w:t>
      </w:r>
    </w:p>
    <w:p w14:paraId="592D320C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</w:t>
      </w:r>
    </w:p>
    <w:p w14:paraId="35E5D658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main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String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[]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args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)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Exception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{</w:t>
      </w:r>
    </w:p>
    <w:p w14:paraId="4D5CBB98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799596F3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BufferedReader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BufferedReader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InputStreamReader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(System.in));</w:t>
      </w:r>
    </w:p>
    <w:p w14:paraId="7ACCD538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1F1CC9BF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final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row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5;</w:t>
      </w:r>
    </w:p>
    <w:p w14:paraId="2E74565E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final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column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5;</w:t>
      </w:r>
    </w:p>
    <w:p w14:paraId="40220D8B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[][]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[5][5];</w:t>
      </w:r>
    </w:p>
    <w:p w14:paraId="756E6C94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284856DD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("1 -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random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\n2 -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enter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with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keyboard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\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nother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-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exit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\n");</w:t>
      </w:r>
    </w:p>
    <w:p w14:paraId="7A3921BE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("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Enter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: ");</w:t>
      </w:r>
    </w:p>
    <w:p w14:paraId="7CD05E78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menu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Integer.parseInt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reader.readLine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());</w:t>
      </w:r>
    </w:p>
    <w:p w14:paraId="60C529E3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06E4D2E5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switch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menu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14:paraId="137B3E1C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{</w:t>
      </w:r>
    </w:p>
    <w:p w14:paraId="7A0A845F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1: </w:t>
      </w:r>
    </w:p>
    <w:p w14:paraId="0085264E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i = 0; i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row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i++)</w:t>
      </w:r>
    </w:p>
    <w:p w14:paraId="0F1B2022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j = 0; j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column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j++)</w:t>
      </w:r>
    </w:p>
    <w:p w14:paraId="1EAC68C2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[i][j] = 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)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Math.round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Math.random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 * 100) - 50);</w:t>
      </w:r>
    </w:p>
    <w:p w14:paraId="573BA67D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266F00F6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</w:p>
    <w:p w14:paraId="0B849C9C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case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2:</w:t>
      </w:r>
    </w:p>
    <w:p w14:paraId="7978CBD5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i = 0; i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row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i++)</w:t>
      </w:r>
    </w:p>
    <w:p w14:paraId="2A30AF4E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j = 0; j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column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j++)</w:t>
      </w:r>
    </w:p>
    <w:p w14:paraId="28C1FFCE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{</w:t>
      </w:r>
    </w:p>
    <w:p w14:paraId="357F4BB7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while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true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14:paraId="6F888910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{</w:t>
      </w:r>
    </w:p>
    <w:p w14:paraId="63FF25FE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("[" + (i+1) + "]" + "[" + (j+1) + "]: ");</w:t>
      </w:r>
    </w:p>
    <w:p w14:paraId="4E6172CA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Integer.parseInt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reader.readLine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());</w:t>
      </w:r>
    </w:p>
    <w:p w14:paraId="0B7D9058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IsValid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))</w:t>
      </w:r>
    </w:p>
    <w:p w14:paraId="6B173517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    {</w:t>
      </w:r>
    </w:p>
    <w:p w14:paraId="745CAB3D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[i][j] =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222234FA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1557315E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    }</w:t>
      </w:r>
    </w:p>
    <w:p w14:paraId="4D0D8EC2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</w:p>
    <w:p w14:paraId="1C2A7761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    {</w:t>
      </w:r>
    </w:p>
    <w:p w14:paraId="243281FB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System.out.println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("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Enter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number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&gt;= 51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and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&lt;= 51");</w:t>
      </w:r>
    </w:p>
    <w:p w14:paraId="40B1476F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    }</w:t>
      </w:r>
    </w:p>
    <w:p w14:paraId="6C0E5193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    }</w:t>
      </w:r>
    </w:p>
    <w:p w14:paraId="7C5C75F3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}</w:t>
      </w:r>
    </w:p>
    <w:p w14:paraId="0225EDBB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</w:p>
    <w:p w14:paraId="041DDB8E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default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: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087C880B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}</w:t>
      </w:r>
    </w:p>
    <w:p w14:paraId="2C7BD3F9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257FB4B4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i = 0; i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row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i++)</w:t>
      </w:r>
    </w:p>
    <w:p w14:paraId="2F4427A5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{</w:t>
      </w:r>
    </w:p>
    <w:p w14:paraId="64B1BF01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j = 0; j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column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j++)</w:t>
      </w:r>
    </w:p>
    <w:p w14:paraId="11F96FF1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System.out.printf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("%5s",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[i][j]);</w:t>
      </w:r>
    </w:p>
    <w:p w14:paraId="29483D94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System.out.println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();</w:t>
      </w:r>
    </w:p>
    <w:p w14:paraId="536F261D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}</w:t>
      </w:r>
    </w:p>
    <w:p w14:paraId="6A160E15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6B273CE1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NegativeInSectors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));</w:t>
      </w:r>
    </w:p>
    <w:p w14:paraId="5B576A3D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}</w:t>
      </w:r>
    </w:p>
    <w:p w14:paraId="43939295" w14:textId="77777777" w:rsidR="00C7688E" w:rsidRPr="00C7688E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</w:t>
      </w:r>
    </w:p>
    <w:p w14:paraId="6D5065BE" w14:textId="0F6B319A" w:rsidR="0058522B" w:rsidRDefault="00C7688E" w:rsidP="00C7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14:paraId="0A8FACDB" w14:textId="405C0A15" w:rsidR="0058522B" w:rsidRPr="0058522B" w:rsidRDefault="0058522B" w:rsidP="0058522B">
      <w:pPr>
        <w:pStyle w:val="MainCaption"/>
        <w:rPr>
          <w:i w:val="0"/>
          <w:lang w:val="uk-UA"/>
        </w:rPr>
      </w:pPr>
      <w:r w:rsidRPr="00F31298">
        <w:rPr>
          <w:i w:val="0"/>
          <w:lang w:val="uk-UA"/>
        </w:rPr>
        <w:t>Приклад роботи програми:</w:t>
      </w:r>
    </w:p>
    <w:p w14:paraId="706E129A" w14:textId="1CCC5D8E" w:rsidR="00D36204" w:rsidRPr="00BF4A48" w:rsidRDefault="00C7688E" w:rsidP="00D36204">
      <w:pPr>
        <w:jc w:val="center"/>
        <w:rPr>
          <w:sz w:val="28"/>
          <w:szCs w:val="28"/>
        </w:rPr>
      </w:pPr>
      <w:r w:rsidRPr="00C7688E">
        <w:rPr>
          <w:sz w:val="28"/>
          <w:szCs w:val="28"/>
        </w:rPr>
        <w:drawing>
          <wp:inline distT="0" distB="0" distL="0" distR="0" wp14:anchorId="74F6D9D9" wp14:editId="3D1045E1">
            <wp:extent cx="3439005" cy="2124371"/>
            <wp:effectExtent l="0" t="0" r="9525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204" w:rsidRPr="00BF4A48">
        <w:rPr>
          <w:sz w:val="28"/>
          <w:szCs w:val="28"/>
        </w:rPr>
        <w:br/>
      </w:r>
      <w:r w:rsidR="0058522B">
        <w:rPr>
          <w:sz w:val="28"/>
          <w:szCs w:val="28"/>
        </w:rPr>
        <w:t xml:space="preserve">Рисунок </w:t>
      </w:r>
      <w:r w:rsidR="001A2796">
        <w:rPr>
          <w:sz w:val="28"/>
          <w:szCs w:val="28"/>
        </w:rPr>
        <w:t>5</w:t>
      </w:r>
      <w:r w:rsidR="00D36204">
        <w:rPr>
          <w:sz w:val="28"/>
          <w:szCs w:val="28"/>
        </w:rPr>
        <w:t xml:space="preserve"> – </w:t>
      </w:r>
      <w:r w:rsidR="00C451F6">
        <w:rPr>
          <w:sz w:val="28"/>
          <w:szCs w:val="28"/>
        </w:rPr>
        <w:t>Вивід програми</w:t>
      </w:r>
    </w:p>
    <w:p w14:paraId="13D1F24A" w14:textId="77777777" w:rsidR="0058522B" w:rsidRDefault="0058522B" w:rsidP="00D36204">
      <w:pPr>
        <w:jc w:val="center"/>
        <w:rPr>
          <w:sz w:val="28"/>
          <w:szCs w:val="28"/>
        </w:rPr>
      </w:pPr>
    </w:p>
    <w:p w14:paraId="38446CCB" w14:textId="3403BCF8" w:rsidR="0058522B" w:rsidRDefault="0058522B" w:rsidP="0058522B">
      <w:pPr>
        <w:pStyle w:val="Taskheader"/>
        <w:rPr>
          <w:b/>
          <w:bCs w:val="0"/>
          <w:i w:val="0"/>
          <w:iCs/>
          <w:lang w:val="uk-UA"/>
        </w:rPr>
      </w:pPr>
      <w:r w:rsidRPr="00BF4A48">
        <w:rPr>
          <w:lang w:val="uk-UA"/>
        </w:rPr>
        <w:t xml:space="preserve">Завдання </w:t>
      </w:r>
      <w:r w:rsidR="00970AD1">
        <w:rPr>
          <w:lang w:val="uk-UA"/>
        </w:rPr>
        <w:t>5</w:t>
      </w:r>
      <w:r w:rsidRPr="00BF4A48">
        <w:rPr>
          <w:lang w:val="uk-UA"/>
        </w:rPr>
        <w:t>:</w:t>
      </w:r>
    </w:p>
    <w:p w14:paraId="340E84A9" w14:textId="77777777" w:rsidR="0058522B" w:rsidRDefault="0058522B" w:rsidP="0058522B">
      <w:pPr>
        <w:pStyle w:val="MainCaption"/>
        <w:rPr>
          <w:i w:val="0"/>
          <w:lang w:val="uk-UA"/>
        </w:rPr>
      </w:pPr>
      <w:r>
        <w:rPr>
          <w:i w:val="0"/>
          <w:lang w:val="uk-UA"/>
        </w:rPr>
        <w:t>Код програми:</w:t>
      </w:r>
    </w:p>
    <w:p w14:paraId="7848CC08" w14:textId="77777777" w:rsidR="0058522B" w:rsidRDefault="0058522B" w:rsidP="0058522B">
      <w:pPr>
        <w:pStyle w:val="MainCaption"/>
        <w:rPr>
          <w:i w:val="0"/>
          <w:lang w:val="uk-UA"/>
        </w:rPr>
      </w:pPr>
    </w:p>
    <w:p w14:paraId="1BC8563B" w14:textId="0F370990" w:rsidR="0058522B" w:rsidRPr="00BF4A48" w:rsidRDefault="00BD7070" w:rsidP="0058522B">
      <w:pPr>
        <w:pStyle w:val="MainCaption"/>
        <w:rPr>
          <w:lang w:val="uk-UA"/>
        </w:rPr>
      </w:pPr>
      <w:r>
        <w:rPr>
          <w:lang w:val="en-US"/>
        </w:rPr>
        <w:t>Main</w:t>
      </w:r>
      <w:r w:rsidR="0058522B" w:rsidRPr="00BF4A48">
        <w:rPr>
          <w:lang w:val="uk-UA"/>
        </w:rPr>
        <w:t>.</w:t>
      </w:r>
      <w:r>
        <w:rPr>
          <w:lang w:val="en-US"/>
        </w:rPr>
        <w:t>java</w:t>
      </w:r>
    </w:p>
    <w:p w14:paraId="6F78500C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package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task5;</w:t>
      </w:r>
    </w:p>
    <w:p w14:paraId="75A3CA47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</w:p>
    <w:p w14:paraId="2793F19E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java.io.BufferedReader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71A8FC8F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java.io.InputStreamReader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14:paraId="7AEDE2B2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</w:p>
    <w:p w14:paraId="131EC479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Task5 {</w:t>
      </w:r>
    </w:p>
    <w:p w14:paraId="1E640889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</w:p>
    <w:p w14:paraId="7EA83A8B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static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main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String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[]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args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)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throws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Exception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</w:p>
    <w:p w14:paraId="16DAF157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{</w:t>
      </w:r>
    </w:p>
    <w:p w14:paraId="68696068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BufferedReader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BufferedReader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InputStreamReader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(System.in));</w:t>
      </w:r>
    </w:p>
    <w:p w14:paraId="2DA472C3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18D37BC8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size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6;</w:t>
      </w:r>
    </w:p>
    <w:p w14:paraId="04407270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[][]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[6][6];</w:t>
      </w:r>
    </w:p>
    <w:p w14:paraId="3772F0CE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count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= 0;</w:t>
      </w:r>
    </w:p>
    <w:p w14:paraId="4F8CD891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695D0253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i = 0; i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size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i++)</w:t>
      </w:r>
    </w:p>
    <w:p w14:paraId="302F0737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j = 0; j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size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j++)</w:t>
      </w:r>
    </w:p>
    <w:p w14:paraId="17349363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{</w:t>
      </w:r>
    </w:p>
    <w:p w14:paraId="5706FE9A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[0][j] = 0;</w:t>
      </w:r>
    </w:p>
    <w:p w14:paraId="42623848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size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- 1][j] = 0;</w:t>
      </w:r>
    </w:p>
    <w:p w14:paraId="4D15EFEE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[i][0] = 0;</w:t>
      </w:r>
    </w:p>
    <w:p w14:paraId="5DA26C21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[i][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size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- 1] = 0;</w:t>
      </w:r>
    </w:p>
    <w:p w14:paraId="3B1B12B1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}</w:t>
      </w:r>
    </w:p>
    <w:p w14:paraId="18A8EEF0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23E3307A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i = 1; i &lt; 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size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- 1); i++)</w:t>
      </w:r>
    </w:p>
    <w:p w14:paraId="5DC77024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j = 1; j &lt; 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size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- 1); j++)</w:t>
      </w:r>
    </w:p>
    <w:p w14:paraId="4725FB48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{</w:t>
      </w:r>
    </w:p>
    <w:p w14:paraId="1725C9B5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("[" + i + "]" + "[" + j + "]: ");</w:t>
      </w:r>
    </w:p>
    <w:p w14:paraId="1FB7E259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[i][j] =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Integer.parseInt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reader.readLine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());</w:t>
      </w:r>
    </w:p>
    <w:p w14:paraId="6C732FA5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}</w:t>
      </w:r>
    </w:p>
    <w:p w14:paraId="19F7B971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4F91D820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i = 0; i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size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i++)</w:t>
      </w:r>
    </w:p>
    <w:p w14:paraId="291D26AF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{</w:t>
      </w:r>
    </w:p>
    <w:p w14:paraId="5E61BFFE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j = 0; j &lt;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size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 j++)</w:t>
      </w:r>
    </w:p>
    <w:p w14:paraId="670F6ADB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System.out.printf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("%2s",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[i][j]);</w:t>
      </w:r>
    </w:p>
    <w:p w14:paraId="55834FDD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System.out.println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();</w:t>
      </w:r>
    </w:p>
    <w:p w14:paraId="299BB83D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}</w:t>
      </w:r>
    </w:p>
    <w:p w14:paraId="55F7C5AA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1D66EBDE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i = 1; i &lt; 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size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- 1); i++)</w:t>
      </w:r>
    </w:p>
    <w:p w14:paraId="107366B6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j = 1; j &lt; 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size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- 1); j++)</w:t>
      </w:r>
    </w:p>
    <w:p w14:paraId="36381D66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[i][j] == 1 &amp;&amp;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[i][j-1] == 0 &amp;&amp;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[i-1][j] == 0 &amp;&amp;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[i-1][j-1] == 0)</w:t>
      </w:r>
    </w:p>
    <w:p w14:paraId="21CC9E42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{</w:t>
      </w:r>
    </w:p>
    <w:p w14:paraId="41E01967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Array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[i][j] = 1; </w:t>
      </w:r>
    </w:p>
    <w:p w14:paraId="4D3B4C93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count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+= 1;</w:t>
      </w:r>
    </w:p>
    <w:p w14:paraId="76F57A2B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        }</w:t>
      </w:r>
    </w:p>
    <w:p w14:paraId="425CAA7F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System.out.println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("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Count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of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rectangle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: " + </w:t>
      </w:r>
      <w:proofErr w:type="spellStart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count</w:t>
      </w:r>
      <w:proofErr w:type="spellEnd"/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14:paraId="7805B31C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    </w:t>
      </w:r>
    </w:p>
    <w:p w14:paraId="0DB5255F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}</w:t>
      </w:r>
    </w:p>
    <w:p w14:paraId="79676C13" w14:textId="77777777" w:rsidR="00C7688E" w:rsidRPr="00C7688E" w:rsidRDefault="00C7688E" w:rsidP="00C7688E">
      <w:pPr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</w:pPr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 xml:space="preserve">    </w:t>
      </w:r>
    </w:p>
    <w:p w14:paraId="2D11FCA3" w14:textId="0FAA0872" w:rsidR="004139D1" w:rsidRPr="00980E7A" w:rsidRDefault="00C7688E" w:rsidP="00C7688E">
      <w:r w:rsidRPr="00C7688E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14:paraId="20AD256A" w14:textId="77777777" w:rsidR="00980E7A" w:rsidRDefault="00980E7A" w:rsidP="00980E7A">
      <w:pPr>
        <w:pStyle w:val="MainCaption"/>
        <w:rPr>
          <w:i w:val="0"/>
          <w:lang w:val="uk-UA"/>
        </w:rPr>
      </w:pPr>
      <w:r>
        <w:rPr>
          <w:i w:val="0"/>
          <w:lang w:val="uk-UA"/>
        </w:rPr>
        <w:t>Приклад роботи програми:</w:t>
      </w:r>
    </w:p>
    <w:p w14:paraId="77F6D3F1" w14:textId="2988635C" w:rsidR="004139D1" w:rsidRPr="00980E7A" w:rsidRDefault="004139D1" w:rsidP="00980E7A"/>
    <w:p w14:paraId="4097157D" w14:textId="19ACB320" w:rsidR="00BD7070" w:rsidRDefault="00C7688E" w:rsidP="001A2796">
      <w:pPr>
        <w:spacing w:line="360" w:lineRule="auto"/>
        <w:jc w:val="center"/>
        <w:rPr>
          <w:sz w:val="28"/>
          <w:szCs w:val="28"/>
          <w:lang w:val="ru-RU"/>
        </w:rPr>
      </w:pPr>
      <w:r w:rsidRPr="00C7688E">
        <w:rPr>
          <w:sz w:val="28"/>
          <w:szCs w:val="28"/>
          <w:lang w:val="ru-RU"/>
        </w:rPr>
        <w:drawing>
          <wp:inline distT="0" distB="0" distL="0" distR="0" wp14:anchorId="14BB7A1D" wp14:editId="13E2AC95">
            <wp:extent cx="2534006" cy="2750820"/>
            <wp:effectExtent l="0" t="0" r="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76906" cy="27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1B9">
        <w:rPr>
          <w:sz w:val="28"/>
          <w:szCs w:val="28"/>
          <w:lang w:val="ru-RU"/>
        </w:rPr>
        <w:br/>
      </w:r>
      <w:bookmarkStart w:id="0" w:name="_Hlk32573436"/>
      <w:r w:rsidR="007B01B9" w:rsidRPr="007B01B9">
        <w:rPr>
          <w:sz w:val="28"/>
          <w:szCs w:val="28"/>
          <w:lang w:val="ru-RU"/>
        </w:rPr>
        <w:t xml:space="preserve">Рисунок </w:t>
      </w:r>
      <w:r w:rsidR="001A2796">
        <w:rPr>
          <w:sz w:val="28"/>
          <w:szCs w:val="28"/>
          <w:lang w:val="ru-RU"/>
        </w:rPr>
        <w:t>6</w:t>
      </w:r>
      <w:r w:rsidR="007B01B9" w:rsidRPr="007B01B9">
        <w:rPr>
          <w:sz w:val="28"/>
          <w:szCs w:val="28"/>
          <w:lang w:val="ru-RU"/>
        </w:rPr>
        <w:t xml:space="preserve"> – </w:t>
      </w:r>
      <w:bookmarkEnd w:id="0"/>
      <w:proofErr w:type="spellStart"/>
      <w:r w:rsidR="00BD7070">
        <w:rPr>
          <w:sz w:val="28"/>
          <w:szCs w:val="28"/>
          <w:lang w:val="ru-RU"/>
        </w:rPr>
        <w:t>Вивід</w:t>
      </w:r>
      <w:proofErr w:type="spellEnd"/>
      <w:r w:rsidR="00BD7070">
        <w:rPr>
          <w:sz w:val="28"/>
          <w:szCs w:val="28"/>
          <w:lang w:val="ru-RU"/>
        </w:rPr>
        <w:t xml:space="preserve"> </w:t>
      </w:r>
      <w:proofErr w:type="spellStart"/>
      <w:r w:rsidR="00BD7070">
        <w:rPr>
          <w:sz w:val="28"/>
          <w:szCs w:val="28"/>
          <w:lang w:val="ru-RU"/>
        </w:rPr>
        <w:t>програми</w:t>
      </w:r>
      <w:proofErr w:type="spellEnd"/>
    </w:p>
    <w:p w14:paraId="62A93A61" w14:textId="77777777" w:rsidR="00BD7070" w:rsidRDefault="00BD7070" w:rsidP="00BD7070">
      <w:pPr>
        <w:spacing w:line="360" w:lineRule="auto"/>
        <w:jc w:val="center"/>
        <w:rPr>
          <w:sz w:val="28"/>
          <w:szCs w:val="28"/>
          <w:lang w:val="ru-RU"/>
        </w:rPr>
      </w:pPr>
    </w:p>
    <w:p w14:paraId="06E3C85F" w14:textId="499FEE47" w:rsidR="00BD7070" w:rsidRDefault="00BD7070" w:rsidP="00BD7070">
      <w:pPr>
        <w:pStyle w:val="Taskheader"/>
        <w:rPr>
          <w:b/>
          <w:bCs w:val="0"/>
          <w:i w:val="0"/>
          <w:iCs/>
          <w:lang w:val="uk-UA"/>
        </w:rPr>
      </w:pPr>
      <w:proofErr w:type="spellStart"/>
      <w:r>
        <w:t>Завдання</w:t>
      </w:r>
      <w:proofErr w:type="spellEnd"/>
      <w:r>
        <w:t xml:space="preserve"> </w:t>
      </w:r>
      <w:r>
        <w:rPr>
          <w:lang w:val="uk-UA"/>
        </w:rPr>
        <w:t>6</w:t>
      </w:r>
      <w:r>
        <w:t>:</w:t>
      </w:r>
    </w:p>
    <w:p w14:paraId="6B8AA34D" w14:textId="77777777" w:rsidR="00BD7070" w:rsidRDefault="00BD7070" w:rsidP="00BD7070">
      <w:pPr>
        <w:pStyle w:val="MainCaption"/>
        <w:rPr>
          <w:i w:val="0"/>
          <w:lang w:val="uk-UA"/>
        </w:rPr>
      </w:pPr>
      <w:r>
        <w:rPr>
          <w:i w:val="0"/>
          <w:lang w:val="uk-UA"/>
        </w:rPr>
        <w:t>Код програми:</w:t>
      </w:r>
    </w:p>
    <w:p w14:paraId="40A7A30E" w14:textId="77777777" w:rsidR="00BD7070" w:rsidRDefault="00BD7070" w:rsidP="00BD7070">
      <w:pPr>
        <w:pStyle w:val="MainCaption"/>
        <w:rPr>
          <w:i w:val="0"/>
          <w:lang w:val="uk-UA"/>
        </w:rPr>
      </w:pPr>
    </w:p>
    <w:p w14:paraId="7A272115" w14:textId="7CE8BAEF" w:rsidR="00BD7070" w:rsidRPr="00BF4A48" w:rsidRDefault="00BD7070" w:rsidP="00BD7070">
      <w:pPr>
        <w:pStyle w:val="MainCaption"/>
        <w:rPr>
          <w:lang w:val="uk-UA"/>
        </w:rPr>
      </w:pPr>
      <w:r>
        <w:rPr>
          <w:lang w:val="en-US"/>
        </w:rPr>
        <w:t>Main</w:t>
      </w:r>
      <w:r w:rsidRPr="00BF4A48">
        <w:rPr>
          <w:lang w:val="uk-UA"/>
        </w:rPr>
        <w:t>.</w:t>
      </w:r>
      <w:r>
        <w:rPr>
          <w:lang w:val="en-US"/>
        </w:rPr>
        <w:t>java</w:t>
      </w:r>
    </w:p>
    <w:p w14:paraId="6229FE0C" w14:textId="2C06E433" w:rsidR="00BD7070" w:rsidRDefault="00D94838" w:rsidP="00BD7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javax.swing.table.DefaultTableModel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java.awt.event.KeyAdapter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java.awt.event.KeyEvent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java.awt.event.KeyListener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java.io.FileInputStream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java.io.ObjectOutputStream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static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javax.swing.JOptionPane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Window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JTabbedPane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tabbedPane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JTabbedPane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panel1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panel1Lb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panel1Btn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panel2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panel2Lb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panel2Btn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panel3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panel3Lb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panel3Btn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panel4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panel4Btn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panel4Tab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//Tab 1 </w:t>
      </w:r>
      <w:proofErr w:type="spellStart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textField</w:t>
      </w:r>
      <w:proofErr w:type="spellEnd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//Tab 2 </w:t>
      </w:r>
      <w:proofErr w:type="spellStart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textField</w:t>
      </w:r>
      <w:proofErr w:type="spellEnd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//Tab 3 </w:t>
      </w:r>
      <w:proofErr w:type="spellStart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textField</w:t>
      </w:r>
      <w:proofErr w:type="spellEnd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//Tab 1 </w:t>
      </w:r>
      <w:proofErr w:type="spellStart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comboBox</w:t>
      </w:r>
      <w:proofErr w:type="spellEnd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sellerComboBoxPanel1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//Tab2 </w:t>
      </w:r>
      <w:proofErr w:type="spellStart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comboBox</w:t>
      </w:r>
      <w:proofErr w:type="spellEnd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storeComboBoxPanel2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sellerComboBoxPanel2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//Tab3 </w:t>
      </w:r>
      <w:proofErr w:type="spellStart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comboBox</w:t>
      </w:r>
      <w:proofErr w:type="spellEnd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storeComboBoxPanel3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sellerComboBoxPanel3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purchaseComboBoxPanel3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1 buttons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sellerAddButton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Додати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sellerDelButton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Видалити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sellerEditButton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Редагувати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sellerLoadButton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Завантажити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sellerSaveButton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Зберегти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2 buttons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storeAddButton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Додати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storeDelButton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Видалити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storeEditButton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Редагувати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storeLoadButton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Завантажити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storeSaveButton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Зберегти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addSellerButton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Додати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3 buttons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lastRenderedPageBreak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purchaseAddButton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Додати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purchaseDelButton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Видалити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purchaseEditButton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Редагувати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purchaseLoadButton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Завантажити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purchaseSaveButton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Зберегти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4 buttons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sortButton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Сортувати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Store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sellers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Purchase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purchases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{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"№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Місто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Прізвище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Ім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Стаж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"ID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покупки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Сума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покупки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};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tableModel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col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table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tableModel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Window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Мережа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магазинів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.setDefaultCloseOperation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EXIT_ON_CLOSE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.setBounds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400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850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400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tabbedPane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tabbedPane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.addTab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Продавець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tabbedPane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.addTab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tabbedPane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.addTab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Покупка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tabbedPane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.addTab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Таблиця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1 layouts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2 layouts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3 layout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4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panel4Tab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1 add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Прізвище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Ім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Стаж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Список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продавців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sellerAddButton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sellerDelButton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sellerEditButton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sellerSaveButton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sellerLoadButton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2 add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Список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продавців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Номер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Місто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Список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магазинів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storeAddButton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storeDelButton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storeEditButton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storeSaveButton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storeLoadButton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addSellerButton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3 add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Список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магазинів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Список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продавців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"ID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покупки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Загальна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сума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покупки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Список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покупок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purchaseAddButton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purchaseDelButton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purchaseEditButton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purchaseSaveButton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purchaseLoadButton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intKeyListener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intKeyListener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intKeyListener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doubleKeyListener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.setHorizontalAlignment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.setHorizontalAlignment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.setHorizontalAlignment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.setHorizontalAlignment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.setHorizontalAlignment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.setHorizontalAlignment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.setHorizontalAlignment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.setRowHeight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24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panel4Tab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panel4Tab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JScrollPane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panel4Tab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.getTableHeader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.setDefaultEditor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sortButton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panel4Tab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//Seller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sellerAddButton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Seller(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Заповніть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всі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вводу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значеннями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sellerDelButton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Виберіть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елемент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видалення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sellerEditButton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Виберіть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елемент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для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редагування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   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   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()) {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set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ru-RU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getSelectedIndex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(),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new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(),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(),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               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())));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UpdateSellerPanel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редаговано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}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Заповніть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всі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поля вводу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значеннями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sellerSaveButton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ae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size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() == </w:t>
      </w:r>
      <w:r w:rsidRPr="00D94838">
        <w:rPr>
          <w:rFonts w:ascii="Courier New" w:hAnsi="Courier New" w:cs="Courier New"/>
          <w:color w:val="1750EB"/>
          <w:sz w:val="20"/>
          <w:szCs w:val="20"/>
          <w:lang w:val="ru-RU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Немає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жодного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запису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для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збереження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oos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new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new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dat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))) {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oos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writeObject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}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catch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Exception</w:t>
      </w:r>
      <w:r w:rsidRPr="00D9483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println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getMessage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"Записи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збережено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у файл"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sellerLoadButton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ae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lastRenderedPageBreak/>
        <w:t xml:space="preserve">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ois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"seller.dat"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list =(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&gt;)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.readObject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catch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ex){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ex.getMessage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list.size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==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пустий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або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його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не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існує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sellers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list;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успішно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завантажено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//Store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storeAddButton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&amp;&amp; !(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Store(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UpdateStorePanel23();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Заповніть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всі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вводу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значеннями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addSellerButton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||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Виберіть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та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.getSelectedIndex()).setSellers(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UpdateStorePanel23();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storeDelButton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Виберіть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елемент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видалення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for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.getSelectedIndex()).getSellers())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UpdateStorePanel23();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storeEditButton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Заповніть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всі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вводу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значеннями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.getSelectedIndex()).EditStore(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()),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UpdateStorePanel23();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Заповніть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всі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вводу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значеннями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storeSaveButton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==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Немає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жодного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запису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збереження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try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oos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"store.dat"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oos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.writeObject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ex.getMessage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збережено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storeLoadButton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Store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ois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"store.dat"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list =(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Store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&gt;)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.readObject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catch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ex){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ex.getMessage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list.size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==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пустий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або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його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не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існує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list;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Store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seller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.getSellers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UpdatePurchasePanel3();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UpdateStorePanel23();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успішно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завантажено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//Purchase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lastRenderedPageBreak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purchaseAddButton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&amp;&amp; !(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&amp;&amp; !(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Purchase(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()),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parseDouble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.getSelectedIndex()).getSellers().get(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UpdatePurchasePanel3();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UpdateTable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Заповніть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всі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вводу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значеннями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purchaseDelButton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Виберіть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елемент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видалення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UpdatePurchasePanel3();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UpdateTable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purchaseEditButton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Виберіть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елемент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редагування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&amp;&amp; !(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Purchase(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()),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parseDouble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.getSelectedIndex()).getSellers().get(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UpdatePurchasePanel3();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UpdateTable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Заповніть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всі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вводу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значеннями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purchaseSaveButton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==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Немає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жодного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запису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збереження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try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oos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"purchase.dat"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oos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.writeObject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ex.getMessage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збережено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purchaseLoadButton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Purchase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ois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"purchase.dat"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list =(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Purchase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&gt;)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.readObject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catch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ex){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ex.getMessage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list.size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==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пустий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або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його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не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існує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purchases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list;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Purchase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.getStore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.getSeller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UpdatePurchasePanel3();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UpdateStorePanel23();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UpdateTable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успішно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завантажено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UpdateSellerPanel3();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sortButton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sort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UpdateTable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UpdateSellerPanel12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.removeAllItems();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.removeAllItems();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for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.addItem(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.addItem(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.setSelectedIndex(-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.setSelectedIndex(-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UpdateStorePanel23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.removeAllItems();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.removeAllItems();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for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Store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.addItem(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.addItem(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.setSelectedIndex(-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UpdatePurchasePanel3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.removeAllItems();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for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Purchase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.addItem(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.setSelectedIndex(-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UpdateSellerPanel3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.removeAllItems();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.getSelectedIndex()).getSellers())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.addItem(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UpdateTable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tableModel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.getRowCount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-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&gt;=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--)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tableModel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.removeRow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Purchase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{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.getStore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getStoreN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.getStore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getCity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.getSeller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getLastName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.getSeller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getFirstName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.getSeller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getExperience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.getId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.getTotalCost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()};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tableModel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.addRow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KeyListener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intKeyListener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KeyAdapter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keyTyped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KeyEvent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char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e.getKeyChar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(!((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&gt;=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'0'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&amp;&amp; 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&lt;=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'9'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||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KeyEvent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VK_BACK_SPACE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||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KeyEvent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VK_DELETE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getToolkit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().beep();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e.consume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KeyListener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doubleKeyListener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KeyAdapter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keyTyped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KeyEvent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char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e.getKeyChar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(!((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&gt;=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'0'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&amp;&amp; 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&lt;=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'9'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|| 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'.'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||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KeyEvent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VK_BACK_SPACE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||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KeyEvent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VK_DELETE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getToolkit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().beep();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e.consume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1F6D3778" w14:textId="77777777" w:rsidR="00D94838" w:rsidRPr="00D94838" w:rsidRDefault="00D94838" w:rsidP="00BD7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2526CA9D" w14:textId="32240CAC" w:rsidR="00BD7070" w:rsidRDefault="00D94838" w:rsidP="00BD7070">
      <w:pPr>
        <w:pStyle w:val="MainCaption"/>
        <w:rPr>
          <w:lang w:val="en-US"/>
        </w:rPr>
      </w:pPr>
      <w:r>
        <w:rPr>
          <w:lang w:val="en-US"/>
        </w:rPr>
        <w:t>Materia</w:t>
      </w:r>
      <w:r w:rsidR="00BD7070">
        <w:rPr>
          <w:lang w:val="en-US"/>
        </w:rPr>
        <w:t>.java</w:t>
      </w:r>
    </w:p>
    <w:p w14:paraId="245771BA" w14:textId="77777777" w:rsidR="00D94838" w:rsidRPr="00D94838" w:rsidRDefault="00D94838" w:rsidP="00D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java.time.LocalDate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Material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Serializable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Comparable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Material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name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provider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unitOfMeasurement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LocalDate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buyDate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int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year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month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day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int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amount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double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priceOfOne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double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cost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Material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provider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unitOfMeasurement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buyDate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year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month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day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amount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priceOfOne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cost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name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name) {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name;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getProvider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provider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setProvider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provider) {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provider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provider;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getUnitOfMeasurement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unitOfMeasurement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setUnitOfMeasurement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unitOfMeasurement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{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unitOfMeasurement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unitOfMeasurement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LocalDate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getBuyDate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buyDate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setBuyDate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LocalDate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buyDate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{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buyDate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buyDate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getYear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year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setYear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year) {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year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year;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getMonth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month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setMonth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month) {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month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month;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getDay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day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setDay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day) {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day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day;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getAmount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amount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setAmount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amount) {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amount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amount;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double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getPriceOfOne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priceOfOne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setPriceOfOne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priceOfOne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{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priceOfOne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priceOfOne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double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getCost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{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cost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Input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Scanner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Scanner(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Назва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метеріалу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name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.nextLine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Постачальник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provider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.nextLine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Одиниція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виміру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unitOfMeasurement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.nextLine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Дата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покупки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День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day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.nextInt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Місяць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month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.nextInt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Рік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year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.nextInt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buyDate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LocalDate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of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year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month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day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Кількість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amount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.nextInt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Ціна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одиницю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priceOfOne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.nextDouble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cost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amount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priceOfOne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Show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"%-20s</w:t>
      </w:r>
      <w:r w:rsidRPr="00D94838">
        <w:rPr>
          <w:rFonts w:ascii="Courier New" w:hAnsi="Courier New" w:cs="Courier New"/>
          <w:color w:val="0037A6"/>
          <w:sz w:val="20"/>
          <w:szCs w:val="20"/>
          <w:lang w:val="en-US"/>
        </w:rPr>
        <w:t>\t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%-25s</w:t>
      </w:r>
      <w:r w:rsidRPr="00D94838">
        <w:rPr>
          <w:rFonts w:ascii="Courier New" w:hAnsi="Courier New" w:cs="Courier New"/>
          <w:color w:val="0037A6"/>
          <w:sz w:val="20"/>
          <w:szCs w:val="20"/>
          <w:lang w:val="en-US"/>
        </w:rPr>
        <w:t>\t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%-16s %-15s</w:t>
      </w:r>
      <w:r w:rsidRPr="00D94838">
        <w:rPr>
          <w:rFonts w:ascii="Courier New" w:hAnsi="Courier New" w:cs="Courier New"/>
          <w:color w:val="0037A6"/>
          <w:sz w:val="20"/>
          <w:szCs w:val="20"/>
          <w:lang w:val="en-US"/>
        </w:rPr>
        <w:t>\t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%-15s %-15s</w:t>
      </w:r>
      <w:r w:rsidRPr="00D94838">
        <w:rPr>
          <w:rFonts w:ascii="Courier New" w:hAnsi="Courier New" w:cs="Courier New"/>
          <w:color w:val="0037A6"/>
          <w:sz w:val="20"/>
          <w:szCs w:val="20"/>
          <w:lang w:val="en-US"/>
        </w:rPr>
        <w:t>\t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%-20s%n"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name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provider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unitOfMeasurement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buyDate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amount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priceOfOne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cost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D94838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compareTo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Material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o)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name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.compareTo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(o.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name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4DF4E027" w14:textId="4648142E" w:rsidR="00BD7070" w:rsidRPr="00D94838" w:rsidRDefault="00D94838" w:rsidP="00BD7070">
      <w:pPr>
        <w:rPr>
          <w:lang w:val="en-US"/>
        </w:rPr>
      </w:pPr>
      <w:r>
        <w:rPr>
          <w:lang w:val="en-US"/>
        </w:rPr>
        <w:br w:type="page"/>
      </w:r>
    </w:p>
    <w:p w14:paraId="3CE6A1DC" w14:textId="77777777" w:rsidR="00BD7070" w:rsidRDefault="00BD7070" w:rsidP="00D94838">
      <w:pPr>
        <w:pStyle w:val="MainCaption"/>
        <w:jc w:val="center"/>
        <w:rPr>
          <w:i w:val="0"/>
          <w:lang w:val="uk-UA"/>
        </w:rPr>
      </w:pPr>
      <w:r>
        <w:rPr>
          <w:i w:val="0"/>
          <w:lang w:val="uk-UA"/>
        </w:rPr>
        <w:lastRenderedPageBreak/>
        <w:t>Приклад роботи програми:</w:t>
      </w:r>
    </w:p>
    <w:p w14:paraId="76DC3D4D" w14:textId="77777777" w:rsidR="00BD7070" w:rsidRPr="00980E7A" w:rsidRDefault="00BD7070" w:rsidP="00BD7070"/>
    <w:p w14:paraId="1E86BECA" w14:textId="3BE55D05" w:rsidR="008C27CD" w:rsidRPr="00BF4A48" w:rsidRDefault="00D94838" w:rsidP="00BD7070">
      <w:pPr>
        <w:spacing w:line="360" w:lineRule="auto"/>
        <w:jc w:val="center"/>
        <w:rPr>
          <w:sz w:val="28"/>
          <w:szCs w:val="28"/>
          <w:lang w:val="en-US"/>
        </w:rPr>
      </w:pPr>
      <w:r w:rsidRPr="00D94838">
        <w:rPr>
          <w:sz w:val="28"/>
          <w:szCs w:val="28"/>
          <w:lang w:val="en-US"/>
        </w:rPr>
        <w:drawing>
          <wp:inline distT="0" distB="0" distL="0" distR="0" wp14:anchorId="692E5A56" wp14:editId="32270FE6">
            <wp:extent cx="5945505" cy="3345180"/>
            <wp:effectExtent l="0" t="0" r="0" b="762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09CD" w14:textId="1F99A7EC" w:rsidR="008C27CD" w:rsidRPr="00BF4A48" w:rsidRDefault="008C27CD" w:rsidP="00BD7070">
      <w:pPr>
        <w:spacing w:line="360" w:lineRule="auto"/>
        <w:jc w:val="center"/>
        <w:rPr>
          <w:sz w:val="28"/>
          <w:szCs w:val="28"/>
          <w:lang w:val="en-US"/>
        </w:rPr>
      </w:pPr>
    </w:p>
    <w:p w14:paraId="31F514E8" w14:textId="64CBD981" w:rsidR="008C27CD" w:rsidRPr="00BF4A48" w:rsidRDefault="008C27CD" w:rsidP="00BD7070">
      <w:pPr>
        <w:spacing w:line="360" w:lineRule="auto"/>
        <w:jc w:val="center"/>
        <w:rPr>
          <w:sz w:val="28"/>
          <w:szCs w:val="28"/>
          <w:lang w:val="en-US"/>
        </w:rPr>
      </w:pPr>
    </w:p>
    <w:p w14:paraId="0A546EC4" w14:textId="7B6422B8" w:rsidR="008C27CD" w:rsidRPr="00BF4A48" w:rsidRDefault="008C27CD" w:rsidP="00BD7070">
      <w:pPr>
        <w:spacing w:line="360" w:lineRule="auto"/>
        <w:jc w:val="center"/>
        <w:rPr>
          <w:sz w:val="28"/>
          <w:szCs w:val="28"/>
          <w:lang w:val="en-US"/>
        </w:rPr>
      </w:pPr>
    </w:p>
    <w:p w14:paraId="4892EF3F" w14:textId="77777777" w:rsidR="00D94838" w:rsidRDefault="00D94838" w:rsidP="00BD7070">
      <w:pPr>
        <w:spacing w:line="360" w:lineRule="auto"/>
        <w:jc w:val="center"/>
        <w:rPr>
          <w:sz w:val="28"/>
          <w:szCs w:val="28"/>
          <w:lang w:val="ru-RU"/>
        </w:rPr>
      </w:pPr>
      <w:r w:rsidRPr="00D94838">
        <w:rPr>
          <w:sz w:val="28"/>
          <w:szCs w:val="28"/>
          <w:lang w:val="en-US"/>
        </w:rPr>
        <w:drawing>
          <wp:inline distT="0" distB="0" distL="0" distR="0" wp14:anchorId="209ACA75" wp14:editId="78B62EC1">
            <wp:extent cx="5257800" cy="3070560"/>
            <wp:effectExtent l="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252" cy="30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35CC" w14:textId="2556C2CD" w:rsidR="00BD7070" w:rsidRDefault="00D94838" w:rsidP="00D94838">
      <w:pPr>
        <w:spacing w:line="360" w:lineRule="auto"/>
        <w:jc w:val="center"/>
        <w:rPr>
          <w:sz w:val="28"/>
          <w:szCs w:val="28"/>
          <w:lang w:val="en-US"/>
        </w:rPr>
      </w:pPr>
      <w:r w:rsidRPr="00D94838">
        <w:rPr>
          <w:sz w:val="28"/>
          <w:szCs w:val="28"/>
          <w:lang w:val="en-US"/>
        </w:rPr>
        <w:lastRenderedPageBreak/>
        <w:drawing>
          <wp:inline distT="0" distB="0" distL="0" distR="0" wp14:anchorId="09FC1C41" wp14:editId="400ADC8D">
            <wp:extent cx="5945505" cy="3352800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070" w:rsidRPr="00BF4A48">
        <w:rPr>
          <w:sz w:val="28"/>
          <w:szCs w:val="28"/>
          <w:lang w:val="en-US"/>
        </w:rPr>
        <w:br/>
      </w:r>
      <w:r w:rsidR="008C27CD">
        <w:rPr>
          <w:sz w:val="28"/>
          <w:szCs w:val="28"/>
          <w:lang w:val="ru-RU"/>
        </w:rPr>
        <w:t>Рисунок</w:t>
      </w:r>
      <w:r w:rsidR="008C27CD" w:rsidRPr="00BF4A48">
        <w:rPr>
          <w:sz w:val="28"/>
          <w:szCs w:val="28"/>
          <w:lang w:val="en-US"/>
        </w:rPr>
        <w:t xml:space="preserve"> 7</w:t>
      </w:r>
      <w:r w:rsidR="00BD7070" w:rsidRPr="00BF4A48">
        <w:rPr>
          <w:sz w:val="28"/>
          <w:szCs w:val="28"/>
          <w:lang w:val="en-US"/>
        </w:rPr>
        <w:t xml:space="preserve"> – </w:t>
      </w:r>
      <w:proofErr w:type="spellStart"/>
      <w:r w:rsidR="008C27CD">
        <w:rPr>
          <w:sz w:val="28"/>
          <w:szCs w:val="28"/>
          <w:lang w:val="ru-RU"/>
        </w:rPr>
        <w:t>Вивід</w:t>
      </w:r>
      <w:proofErr w:type="spellEnd"/>
      <w:r w:rsidR="00BD7070" w:rsidRPr="00BF4A48">
        <w:rPr>
          <w:sz w:val="28"/>
          <w:szCs w:val="28"/>
          <w:lang w:val="en-US"/>
        </w:rPr>
        <w:t xml:space="preserve"> </w:t>
      </w:r>
      <w:proofErr w:type="spellStart"/>
      <w:r w:rsidR="00BD7070">
        <w:rPr>
          <w:sz w:val="28"/>
          <w:szCs w:val="28"/>
          <w:lang w:val="ru-RU"/>
        </w:rPr>
        <w:t>програми</w:t>
      </w:r>
      <w:proofErr w:type="spellEnd"/>
    </w:p>
    <w:p w14:paraId="0C7BF097" w14:textId="77777777" w:rsidR="00D94838" w:rsidRPr="00BF4A48" w:rsidRDefault="00D94838" w:rsidP="00D94838">
      <w:pPr>
        <w:spacing w:line="360" w:lineRule="auto"/>
        <w:jc w:val="center"/>
        <w:rPr>
          <w:sz w:val="28"/>
          <w:szCs w:val="28"/>
          <w:lang w:val="en-US"/>
        </w:rPr>
      </w:pPr>
    </w:p>
    <w:p w14:paraId="4931E86D" w14:textId="7A4623A0" w:rsidR="00BD7070" w:rsidRDefault="00BD7070" w:rsidP="00BD7070">
      <w:pPr>
        <w:pStyle w:val="Taskheader"/>
        <w:rPr>
          <w:b/>
          <w:bCs w:val="0"/>
          <w:i w:val="0"/>
          <w:iCs/>
          <w:lang w:val="uk-UA"/>
        </w:rPr>
      </w:pPr>
      <w:proofErr w:type="spellStart"/>
      <w:r>
        <w:t>Завдання</w:t>
      </w:r>
      <w:proofErr w:type="spellEnd"/>
      <w:r w:rsidRPr="00BF4A48">
        <w:rPr>
          <w:lang w:val="en-US"/>
        </w:rPr>
        <w:t xml:space="preserve"> </w:t>
      </w:r>
      <w:r w:rsidR="003279B6">
        <w:rPr>
          <w:lang w:val="uk-UA"/>
        </w:rPr>
        <w:t>7</w:t>
      </w:r>
      <w:r w:rsidRPr="00BF4A48">
        <w:rPr>
          <w:lang w:val="en-US"/>
        </w:rPr>
        <w:t>:</w:t>
      </w:r>
    </w:p>
    <w:p w14:paraId="1AAE6CE0" w14:textId="77777777" w:rsidR="00BD7070" w:rsidRDefault="00BD7070" w:rsidP="00BD7070">
      <w:pPr>
        <w:pStyle w:val="MainCaption"/>
        <w:rPr>
          <w:i w:val="0"/>
          <w:lang w:val="uk-UA"/>
        </w:rPr>
      </w:pPr>
      <w:r>
        <w:rPr>
          <w:i w:val="0"/>
          <w:lang w:val="uk-UA"/>
        </w:rPr>
        <w:t>Код програми:</w:t>
      </w:r>
    </w:p>
    <w:p w14:paraId="30938798" w14:textId="77777777" w:rsidR="00BD7070" w:rsidRDefault="00BD7070" w:rsidP="00BD7070">
      <w:pPr>
        <w:pStyle w:val="MainCaption"/>
        <w:rPr>
          <w:i w:val="0"/>
          <w:lang w:val="uk-UA"/>
        </w:rPr>
      </w:pPr>
    </w:p>
    <w:p w14:paraId="26C5B13B" w14:textId="474EB5F4" w:rsidR="00BD7070" w:rsidRDefault="003279B6" w:rsidP="00BD7070">
      <w:pPr>
        <w:pStyle w:val="MainCaption"/>
        <w:rPr>
          <w:lang w:val="en-US"/>
        </w:rPr>
      </w:pPr>
      <w:r>
        <w:rPr>
          <w:lang w:val="en-US"/>
        </w:rPr>
        <w:t>Main</w:t>
      </w:r>
      <w:r w:rsidR="00BD7070">
        <w:rPr>
          <w:lang w:val="en-US"/>
        </w:rPr>
        <w:t>.</w:t>
      </w:r>
      <w:r>
        <w:rPr>
          <w:lang w:val="en-US"/>
        </w:rPr>
        <w:t>java</w:t>
      </w:r>
    </w:p>
    <w:p w14:paraId="31A73E5D" w14:textId="711E1A0F" w:rsidR="003279B6" w:rsidRDefault="00D94838" w:rsidP="00D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proofErr w:type="gram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Window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window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Window();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window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.setVisible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2ADAA00C" w14:textId="77777777" w:rsidR="00D94838" w:rsidRPr="00D94838" w:rsidRDefault="00D94838" w:rsidP="00D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14:paraId="7364B21D" w14:textId="05CF8C2E" w:rsidR="003279B6" w:rsidRDefault="00D94838" w:rsidP="003279B6">
      <w:pPr>
        <w:pStyle w:val="MainCaption"/>
        <w:rPr>
          <w:lang w:val="en-US"/>
        </w:rPr>
      </w:pPr>
      <w:r>
        <w:rPr>
          <w:lang w:val="en-US"/>
        </w:rPr>
        <w:t>Window</w:t>
      </w:r>
      <w:r w:rsidR="003279B6">
        <w:rPr>
          <w:lang w:val="en-US"/>
        </w:rPr>
        <w:t>.java</w:t>
      </w:r>
    </w:p>
    <w:p w14:paraId="511B3FA1" w14:textId="77777777" w:rsidR="00D94838" w:rsidRPr="00D94838" w:rsidRDefault="00D94838" w:rsidP="00D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javax.swing.table.DefaultTableModel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java.awt.event.KeyAdapter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java.awt.event.KeyEvent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java.awt.event.KeyListener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java.io.FileInputStream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java.io.ObjectOutputStream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static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javax.swing.JOptionPane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Window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JTabbedPane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tabbedPane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JTabbedPane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panel1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panel1Lb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panel1Btn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panel2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panel2Lb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panel2Btn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panel3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panel3Lb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panel3Btn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panel4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panel4Btn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panel4Tab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//Tab 1 </w:t>
      </w:r>
      <w:proofErr w:type="spellStart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textField</w:t>
      </w:r>
      <w:proofErr w:type="spellEnd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//Tab 2 </w:t>
      </w:r>
      <w:proofErr w:type="spellStart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textField</w:t>
      </w:r>
      <w:proofErr w:type="spellEnd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//Tab 3 </w:t>
      </w:r>
      <w:proofErr w:type="spellStart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textField</w:t>
      </w:r>
      <w:proofErr w:type="spellEnd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JTextField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//Tab 1 </w:t>
      </w:r>
      <w:proofErr w:type="spellStart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comboBox</w:t>
      </w:r>
      <w:proofErr w:type="spellEnd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sellerComboBoxPanel1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//Tab2 </w:t>
      </w:r>
      <w:proofErr w:type="spellStart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comboBox</w:t>
      </w:r>
      <w:proofErr w:type="spellEnd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storeComboBoxPanel2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sellerComboBoxPanel2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//Tab3 </w:t>
      </w:r>
      <w:proofErr w:type="spellStart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comboBox</w:t>
      </w:r>
      <w:proofErr w:type="spellEnd"/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storeComboBoxPanel3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sellerComboBoxPanel3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purchaseComboBoxPanel3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JComboBox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1 buttons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sellerAddButton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Додати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sellerDelButton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Видалити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sellerEditButton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Редагувати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sellerLoadButton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Завантажити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sellerSaveButton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Зберегти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2 buttons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storeAddButton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Додати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storeDelButton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Видалити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storeEditButton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Редагувати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storeLoadButton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Завантажити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storeSaveButton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Зберегти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addSellerButton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Додати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3 buttons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purchaseAddButton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Додати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purchaseDelButton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Видалити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purchaseEditButton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Редагувати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purchaseLoadButton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Завантажити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purchaseSaveButton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Зберегти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4 buttons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sortButton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Сортувати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Store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sellers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Purchase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purchases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{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"№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Місто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Прізвище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Ім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Стаж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"ID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покупки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Сума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покупки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};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tableModel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col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table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JTable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tableModel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Window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Мережа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магазинів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.setDefaultCloseOperation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EXIT_ON_CLOSE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.setBounds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400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850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400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tabbedPane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tabbedPane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.addTab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Продавець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tabbedPane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.addTab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tabbedPane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.addTab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Покупка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tabbedPane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.addTab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Таблиця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1 layouts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2 layouts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3 layout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4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panel4Tab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.setLayout(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GridLayout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1 add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Прізвище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Ім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Стаж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Список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продавців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sellerAddButton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sellerDelButton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sellerEditButton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sellerSaveButton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panel1Btn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sellerLoadButton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2 add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Список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продавців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Номер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Місто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Список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магазинів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storeAddButton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storeDelButton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storeEditButton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storeSaveButton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storeLoadButton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panel2Btn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addSellerButton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//Tab 3 add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Список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магазинів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Список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продавців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"ID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покупки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Загальна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сума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покупки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JLabel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Список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покупок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SwingConstants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panel3Lb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purchaseAddButton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purchaseDelButton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purchaseEditButton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purchaseSaveButton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panel3Btn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purchaseLoadButton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intKeyListener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intKeyListener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intKeyListener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doubleKeyListener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.setHorizontalAlignment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.setHorizontalAlignment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.setHorizontalAlignment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.setHorizontalAlignment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.setHorizontalAlignment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.setHorizontalAlignment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.setHorizontalAlignment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JTextField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CENTER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.setRowHeight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24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panel4Tab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panel4Tab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JScrollPane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panel4Tab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.getTableHeader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.setDefaultEditor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sortButton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panel4Tab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panel4Btn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//Seller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sellerAddButton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Seller(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Заповніть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всі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вводу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значеннями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sellerDelButton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Виберіть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елемент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видалення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sellerEditButton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Виберіть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елемент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для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редагування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   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   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()) {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set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ru-RU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getSelectedIndex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(),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new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(),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(),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               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())));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UpdateSellerPanel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редаговано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}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Заповніть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всі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поля вводу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значеннями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sellerSaveButton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ae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size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() == </w:t>
      </w:r>
      <w:r w:rsidRPr="00D94838">
        <w:rPr>
          <w:rFonts w:ascii="Courier New" w:hAnsi="Courier New" w:cs="Courier New"/>
          <w:color w:val="1750EB"/>
          <w:sz w:val="20"/>
          <w:szCs w:val="20"/>
          <w:lang w:val="ru-RU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Немає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жодного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запису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для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збереження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oos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new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new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dat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))) {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oos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writeObject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}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catch</w:t>
      </w:r>
      <w:r w:rsidRPr="00D94838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Exception</w:t>
      </w:r>
      <w:r w:rsidRPr="00D9483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   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println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getMessage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"Записи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збережено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у файл"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sellerLoadButton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ae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ois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"seller.dat"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list =(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&gt;)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.readObject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catch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ex){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ex.getMessage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list.size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==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пустий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або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його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не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існує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sellers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list;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успішно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завантажено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//Store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storeAddButton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&amp;&amp; !(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Store(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UpdateStorePanel23();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Заповніть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всі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вводу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значеннями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addSellerButton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||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Виберіть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та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.getSelectedIndex()).setSellers(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UpdateStorePanel23();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storeDelButton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Виберіть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елемент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видалення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for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.getSelectedIndex()).getSellers())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UpdateStorePanel23();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storeEditButton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Заповніть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всі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вводу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значеннями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.getSelectedIndex()).EditStore(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()),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storeCityTF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UpdateStorePanel23();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Заповніть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всі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вводу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значеннями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storeSaveButton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==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Немає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жодного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запису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збереження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try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oos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"store.dat"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oos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.writeObject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ex.getMessage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збережено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storeLoadButton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Store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ois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"store.dat"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list =(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Store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&gt;)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.readObject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catch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ex){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ex.getMessage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list.size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==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пустий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або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його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не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існує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list;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Store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seller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.getSellers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UpdatePurchasePanel3();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UpdateStorePanel23();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успішно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завантажено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//Purchase</w:t>
      </w:r>
      <w:r w:rsidRPr="00D94838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purchaseAddButton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&amp;&amp; !(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&amp;&amp; !(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Purchase(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()),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parseDouble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.getSelectedIndex()).getSellers().get(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UpdatePurchasePanel3();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UpdateTable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Заповніть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всі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вводу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значеннями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purchaseDelButton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Виберіть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елемент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видалення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UpdatePurchasePanel3();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UpdateTable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purchaseEditButton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Виберіть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елемент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редагування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&amp;&amp; !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isEmpty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&amp;&amp; !(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Purchase(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goodsIdTF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()),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parseDouble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goodsTotalTF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.getSelectedIndex()).getSellers().get(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sellerLastNameTF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sellerFirstNameTF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sellerExperienceTF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.setText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UpdatePurchasePanel3();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UpdateTable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Заповніть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всі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поля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вводу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значеннями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purchaseSaveButton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==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Немає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жодного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запису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для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збереження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try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oos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"purchase.dat"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oos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.writeObject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ex.getMessage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збережено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purchaseLoadButton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Purchase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list 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ois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"purchase.dat"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list =(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Purchase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&gt;)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.readObject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catch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ex){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ex.getMessage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list.size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==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пустий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або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його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не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існує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purchases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list;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Purchase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.getStore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.getSeller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UpdatePurchasePanel3();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UpdateStorePanel23();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UpdateSellerPanel12();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UpdateTable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Записи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файла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успішно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завантажено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UpdateSellerPanel3();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sortButton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(ae -&gt;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Collections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sort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UpdateTable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UpdateSellerPanel12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.removeAllItems();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.removeAllItems();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for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.addItem(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.addItem(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.setSelectedIndex(-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.setSelectedIndex(-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UpdateStorePanel23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.removeAllItems();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.removeAllItems();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for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Store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.addItem(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.addItem(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storeComboBoxPanel2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.setSelectedIndex(-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UpdatePurchasePanel3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.removeAllItems();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for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Purchase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.addItem(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.setSelectedIndex(-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UpdateSellerPanel3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 == -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.removeAllItems();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chainStores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.get(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.getSelectedIndex()).getSellers())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sellerComboBoxPanel3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.addItem(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UpdateTable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tableModel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.getRowCount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-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&gt;= </w:t>
      </w:r>
      <w:r w:rsidRPr="00D94838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--)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tableModel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.removeRow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Purchase item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purchases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{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.getStore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getStoreN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.getStore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getCity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.getSeller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getLastName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.getSeller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getFirstName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(),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.getSeller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getExperience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.getId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.getTotalCost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()};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tableModel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.addRow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KeyListener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intKeyListener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KeyAdapter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keyTyped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KeyEvent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char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e.getKeyChar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(!((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&gt;=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'0'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&amp;&amp; 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&lt;=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'9'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||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KeyEvent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VK_BACK_SPACE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||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KeyEvent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VK_DELETE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getToolkit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().beep();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e.consume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KeyListener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doubleKeyListener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KeyAdapter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keyTyped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KeyEvent</w:t>
      </w:r>
      <w:proofErr w:type="spellEnd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char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e.getKeyChar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(!((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&gt;=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'0'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&amp;&amp; 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&lt;=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'9'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|| 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'.'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||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KeyEvent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VK_BACK_SPACE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||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KeyEvent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VK_DELETE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)))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getToolkit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().beep();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e.consume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46C8B9C7" w14:textId="77777777" w:rsidR="00DD3830" w:rsidRDefault="00DD3830" w:rsidP="003279B6">
      <w:pPr>
        <w:pStyle w:val="MainCaption"/>
        <w:rPr>
          <w:lang w:val="en-US"/>
        </w:rPr>
      </w:pPr>
    </w:p>
    <w:p w14:paraId="41A40E21" w14:textId="744C5D1F" w:rsidR="003279B6" w:rsidRDefault="00D94838" w:rsidP="003279B6">
      <w:pPr>
        <w:pStyle w:val="MainCaption"/>
        <w:rPr>
          <w:lang w:val="en-US"/>
        </w:rPr>
      </w:pPr>
      <w:r>
        <w:rPr>
          <w:lang w:val="en-US"/>
        </w:rPr>
        <w:lastRenderedPageBreak/>
        <w:t>People</w:t>
      </w:r>
      <w:r w:rsidR="003279B6">
        <w:rPr>
          <w:lang w:val="en-US"/>
        </w:rPr>
        <w:t>.</w:t>
      </w:r>
      <w:r w:rsidR="00DD3830">
        <w:rPr>
          <w:lang w:val="en-US"/>
        </w:rPr>
        <w:t>java</w:t>
      </w:r>
    </w:p>
    <w:p w14:paraId="43D0B20B" w14:textId="77777777" w:rsidR="00D94838" w:rsidRPr="00D94838" w:rsidRDefault="00D94838" w:rsidP="00D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People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Serializable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lastName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firstName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People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lastName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firstName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lastName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lastName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firstName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firstName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getLastName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lastName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setLastName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lastName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lastName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lastName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getFirstName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firstName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setFirstName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firstName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firstName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firstName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D94838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Прізвище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'"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lastName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"',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Ім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'"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firstName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"'"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0B3A5A8E" w14:textId="77777777" w:rsidR="00DD3830" w:rsidRDefault="00DD3830" w:rsidP="003279B6">
      <w:pPr>
        <w:pStyle w:val="MainCaption"/>
        <w:rPr>
          <w:lang w:val="en-US"/>
        </w:rPr>
      </w:pPr>
    </w:p>
    <w:p w14:paraId="4DBEEF50" w14:textId="6E3ECC88" w:rsidR="003279B6" w:rsidRDefault="00D94838" w:rsidP="003279B6">
      <w:pPr>
        <w:pStyle w:val="MainCaption"/>
        <w:rPr>
          <w:lang w:val="en-US"/>
        </w:rPr>
      </w:pPr>
      <w:r>
        <w:rPr>
          <w:lang w:val="en-US"/>
        </w:rPr>
        <w:t>Seller</w:t>
      </w:r>
      <w:r w:rsidR="003279B6">
        <w:rPr>
          <w:lang w:val="en-US"/>
        </w:rPr>
        <w:t>.</w:t>
      </w:r>
      <w:r w:rsidR="00DD3830">
        <w:rPr>
          <w:lang w:val="en-US"/>
        </w:rPr>
        <w:t>java</w:t>
      </w:r>
    </w:p>
    <w:p w14:paraId="3BBAF9DC" w14:textId="12DDB874" w:rsidR="00DD3830" w:rsidRPr="00D94838" w:rsidRDefault="00D94838" w:rsidP="00D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extends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People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Serializable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int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experience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lastName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firstName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experience)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lastName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firstName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experience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experience;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getExperience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experience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setExperience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experience)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experience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experience;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D94838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Прізвище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'"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.getLastName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+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"',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Ім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я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'"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.getFirstName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+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"', 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Стаж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'"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experience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"'"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30EFBC69" w14:textId="0A2D897D" w:rsidR="003279B6" w:rsidRDefault="00D94838" w:rsidP="003279B6">
      <w:pPr>
        <w:pStyle w:val="MainCaption"/>
        <w:rPr>
          <w:lang w:val="en-US"/>
        </w:rPr>
      </w:pPr>
      <w:r>
        <w:rPr>
          <w:lang w:val="en-US"/>
        </w:rPr>
        <w:lastRenderedPageBreak/>
        <w:t>Store</w:t>
      </w:r>
      <w:r w:rsidR="003279B6">
        <w:rPr>
          <w:lang w:val="en-US"/>
        </w:rPr>
        <w:t>.</w:t>
      </w:r>
      <w:r w:rsidR="00DD3830">
        <w:rPr>
          <w:lang w:val="en-US"/>
        </w:rPr>
        <w:t>java</w:t>
      </w:r>
    </w:p>
    <w:p w14:paraId="5AE0CAE6" w14:textId="77777777" w:rsidR="00D94838" w:rsidRPr="00D94838" w:rsidRDefault="00D94838" w:rsidP="00D94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Store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Serializable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int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city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sellers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&lt;&gt;();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Store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storeN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city,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seller)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storeN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city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city;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(seller);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getStoreN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setStoreN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storeN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storeN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getCity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city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setCity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city)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city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city;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>Seller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getSellers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setSellers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sellers)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(sellers);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EditStore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storeN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city)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storeN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city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= city;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D94838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94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94838">
        <w:rPr>
          <w:rFonts w:ascii="Courier New" w:hAnsi="Courier New" w:cs="Courier New"/>
          <w:color w:val="00627A"/>
          <w:sz w:val="20"/>
          <w:szCs w:val="20"/>
          <w:lang w:val="en-US"/>
        </w:rPr>
        <w:t>toString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Магазин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№: '"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storeN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"',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Місто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'"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city</w:t>
      </w:r>
      <w:proofErr w:type="spellEnd"/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"',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Кількість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D94838">
        <w:rPr>
          <w:rFonts w:ascii="Courier New" w:hAnsi="Courier New" w:cs="Courier New"/>
          <w:color w:val="067D17"/>
          <w:sz w:val="20"/>
          <w:szCs w:val="20"/>
          <w:lang w:val="ru-RU"/>
        </w:rPr>
        <w:t>продавців</w:t>
      </w:r>
      <w:proofErr w:type="spellEnd"/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'" 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D9483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94838">
        <w:rPr>
          <w:rFonts w:ascii="Courier New" w:hAnsi="Courier New" w:cs="Courier New"/>
          <w:color w:val="871094"/>
          <w:sz w:val="20"/>
          <w:szCs w:val="20"/>
          <w:lang w:val="en-US"/>
        </w:rPr>
        <w:t>sellers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+ </w:t>
      </w:r>
      <w:r w:rsidRPr="00D94838">
        <w:rPr>
          <w:rFonts w:ascii="Courier New" w:hAnsi="Courier New" w:cs="Courier New"/>
          <w:color w:val="067D17"/>
          <w:sz w:val="20"/>
          <w:szCs w:val="20"/>
          <w:lang w:val="en-US"/>
        </w:rPr>
        <w:t>" '"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9483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1ADF1A2D" w14:textId="77777777" w:rsidR="00DD3830" w:rsidRDefault="00DD3830" w:rsidP="003279B6">
      <w:pPr>
        <w:pStyle w:val="MainCaption"/>
        <w:rPr>
          <w:lang w:val="en-US"/>
        </w:rPr>
      </w:pPr>
    </w:p>
    <w:p w14:paraId="781BD4A5" w14:textId="2FA52690" w:rsidR="003279B6" w:rsidRDefault="00DB62D1" w:rsidP="003279B6">
      <w:pPr>
        <w:pStyle w:val="MainCaption"/>
        <w:rPr>
          <w:lang w:val="en-US"/>
        </w:rPr>
      </w:pPr>
      <w:r>
        <w:rPr>
          <w:lang w:val="en-US"/>
        </w:rPr>
        <w:t>Purchase</w:t>
      </w:r>
      <w:r w:rsidR="003279B6">
        <w:rPr>
          <w:lang w:val="en-US"/>
        </w:rPr>
        <w:t>.</w:t>
      </w:r>
      <w:r w:rsidR="00DD3830">
        <w:rPr>
          <w:lang w:val="en-US"/>
        </w:rPr>
        <w:t>java</w:t>
      </w:r>
    </w:p>
    <w:p w14:paraId="2C102E60" w14:textId="77777777" w:rsidR="00DB62D1" w:rsidRPr="00DB62D1" w:rsidRDefault="00DB62D1" w:rsidP="00DB6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Purchase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>Serializable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>Comparable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>Purchase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&gt; {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int 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id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double </w:t>
      </w:r>
      <w:proofErr w:type="spellStart"/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totalCost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Store </w:t>
      </w:r>
      <w:proofErr w:type="spellStart"/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store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</w:t>
      </w:r>
      <w:proofErr w:type="spellStart"/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seller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B62D1">
        <w:rPr>
          <w:rFonts w:ascii="Courier New" w:hAnsi="Courier New" w:cs="Courier New"/>
          <w:color w:val="00627A"/>
          <w:sz w:val="20"/>
          <w:szCs w:val="20"/>
          <w:lang w:val="en-US"/>
        </w:rPr>
        <w:t>Purchase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id,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totalCost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Store </w:t>
      </w:r>
      <w:proofErr w:type="spellStart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store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seller) {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id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= id;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totalCost</w:t>
      </w:r>
      <w:proofErr w:type="spellEnd"/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totalCost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store</w:t>
      </w:r>
      <w:proofErr w:type="spellEnd"/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= store;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seller</w:t>
      </w:r>
      <w:proofErr w:type="spellEnd"/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= seller;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DB62D1">
        <w:rPr>
          <w:rFonts w:ascii="Courier New" w:hAnsi="Courier New" w:cs="Courier New"/>
          <w:color w:val="00627A"/>
          <w:sz w:val="20"/>
          <w:szCs w:val="20"/>
          <w:lang w:val="en-US"/>
        </w:rPr>
        <w:t>getId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id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B62D1">
        <w:rPr>
          <w:rFonts w:ascii="Courier New" w:hAnsi="Courier New" w:cs="Courier New"/>
          <w:color w:val="00627A"/>
          <w:sz w:val="20"/>
          <w:szCs w:val="20"/>
          <w:lang w:val="en-US"/>
        </w:rPr>
        <w:t>setId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id) {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id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= id;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double </w:t>
      </w:r>
      <w:proofErr w:type="spellStart"/>
      <w:r w:rsidRPr="00DB62D1">
        <w:rPr>
          <w:rFonts w:ascii="Courier New" w:hAnsi="Courier New" w:cs="Courier New"/>
          <w:color w:val="00627A"/>
          <w:sz w:val="20"/>
          <w:szCs w:val="20"/>
          <w:lang w:val="en-US"/>
        </w:rPr>
        <w:t>getTotalCost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totalCost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B62D1">
        <w:rPr>
          <w:rFonts w:ascii="Courier New" w:hAnsi="Courier New" w:cs="Courier New"/>
          <w:color w:val="00627A"/>
          <w:sz w:val="20"/>
          <w:szCs w:val="20"/>
          <w:lang w:val="en-US"/>
        </w:rPr>
        <w:t>setTotalCost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totalCost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totalCost</w:t>
      </w:r>
      <w:proofErr w:type="spellEnd"/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totalCost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Store </w:t>
      </w:r>
      <w:proofErr w:type="spellStart"/>
      <w:r w:rsidRPr="00DB62D1">
        <w:rPr>
          <w:rFonts w:ascii="Courier New" w:hAnsi="Courier New" w:cs="Courier New"/>
          <w:color w:val="00627A"/>
          <w:sz w:val="20"/>
          <w:szCs w:val="20"/>
          <w:lang w:val="en-US"/>
        </w:rPr>
        <w:t>getStore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store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B62D1">
        <w:rPr>
          <w:rFonts w:ascii="Courier New" w:hAnsi="Courier New" w:cs="Courier New"/>
          <w:color w:val="00627A"/>
          <w:sz w:val="20"/>
          <w:szCs w:val="20"/>
          <w:lang w:val="en-US"/>
        </w:rPr>
        <w:t>setStore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Store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store) {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store</w:t>
      </w:r>
      <w:proofErr w:type="spellEnd"/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= store;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</w:t>
      </w:r>
      <w:proofErr w:type="spellStart"/>
      <w:r w:rsidRPr="00DB62D1">
        <w:rPr>
          <w:rFonts w:ascii="Courier New" w:hAnsi="Courier New" w:cs="Courier New"/>
          <w:color w:val="00627A"/>
          <w:sz w:val="20"/>
          <w:szCs w:val="20"/>
          <w:lang w:val="en-US"/>
        </w:rPr>
        <w:t>getSeller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seller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DB62D1">
        <w:rPr>
          <w:rFonts w:ascii="Courier New" w:hAnsi="Courier New" w:cs="Courier New"/>
          <w:color w:val="00627A"/>
          <w:sz w:val="20"/>
          <w:szCs w:val="20"/>
          <w:lang w:val="en-US"/>
        </w:rPr>
        <w:t>setSeller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Seller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seller) {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seller</w:t>
      </w:r>
      <w:proofErr w:type="spellEnd"/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= seller;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DB62D1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int </w:t>
      </w:r>
      <w:proofErr w:type="spellStart"/>
      <w:r w:rsidRPr="00DB62D1">
        <w:rPr>
          <w:rFonts w:ascii="Courier New" w:hAnsi="Courier New" w:cs="Courier New"/>
          <w:color w:val="00627A"/>
          <w:sz w:val="20"/>
          <w:szCs w:val="20"/>
          <w:lang w:val="en-US"/>
        </w:rPr>
        <w:t>compareTo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Purchase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o) {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B62D1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compare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totalCost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o.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totalCost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9E880D"/>
          <w:sz w:val="20"/>
          <w:szCs w:val="20"/>
          <w:lang w:val="en-US"/>
        </w:rPr>
        <w:t>@Override</w:t>
      </w:r>
      <w:r w:rsidRPr="00DB62D1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DB6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DB62D1">
        <w:rPr>
          <w:rFonts w:ascii="Courier New" w:hAnsi="Courier New" w:cs="Courier New"/>
          <w:color w:val="00627A"/>
          <w:sz w:val="20"/>
          <w:szCs w:val="20"/>
          <w:lang w:val="en-US"/>
        </w:rPr>
        <w:t>toString</w:t>
      </w:r>
      <w:proofErr w:type="spellEnd"/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DB62D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"ID: '"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id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DB62D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"', </w:t>
      </w:r>
      <w:r w:rsidRPr="00DB62D1">
        <w:rPr>
          <w:rFonts w:ascii="Courier New" w:hAnsi="Courier New" w:cs="Courier New"/>
          <w:color w:val="067D17"/>
          <w:sz w:val="20"/>
          <w:szCs w:val="20"/>
          <w:lang w:val="ru-RU"/>
        </w:rPr>
        <w:t>Сума</w:t>
      </w:r>
      <w:r w:rsidRPr="00DB62D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DB62D1">
        <w:rPr>
          <w:rFonts w:ascii="Courier New" w:hAnsi="Courier New" w:cs="Courier New"/>
          <w:color w:val="067D17"/>
          <w:sz w:val="20"/>
          <w:szCs w:val="20"/>
          <w:lang w:val="ru-RU"/>
        </w:rPr>
        <w:t>покупки</w:t>
      </w:r>
      <w:r w:rsidRPr="00DB62D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'"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DB62D1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>totalCost</w:t>
      </w:r>
      <w:proofErr w:type="spellEnd"/>
      <w:r w:rsidRPr="00DB62D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DB62D1">
        <w:rPr>
          <w:rFonts w:ascii="Courier New" w:hAnsi="Courier New" w:cs="Courier New"/>
          <w:color w:val="067D17"/>
          <w:sz w:val="20"/>
          <w:szCs w:val="20"/>
          <w:lang w:val="en-US"/>
        </w:rPr>
        <w:t>"'"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DB62D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2205EADB" w14:textId="580FA036" w:rsidR="00BD7070" w:rsidRPr="003279B6" w:rsidRDefault="00DB62D1" w:rsidP="00BD7070">
      <w:pPr>
        <w:rPr>
          <w:lang w:val="en-US"/>
        </w:rPr>
      </w:pPr>
      <w:r>
        <w:rPr>
          <w:lang w:val="en-US"/>
        </w:rPr>
        <w:br w:type="page"/>
      </w:r>
    </w:p>
    <w:p w14:paraId="1A3B421C" w14:textId="77777777" w:rsidR="00BD7070" w:rsidRDefault="00BD7070" w:rsidP="00BD7070">
      <w:pPr>
        <w:pStyle w:val="MainCaption"/>
        <w:rPr>
          <w:i w:val="0"/>
          <w:lang w:val="uk-UA"/>
        </w:rPr>
      </w:pPr>
      <w:r>
        <w:rPr>
          <w:i w:val="0"/>
          <w:lang w:val="uk-UA"/>
        </w:rPr>
        <w:lastRenderedPageBreak/>
        <w:t>Приклад роботи програми:</w:t>
      </w:r>
    </w:p>
    <w:p w14:paraId="6E63EDE2" w14:textId="77777777" w:rsidR="00BD7070" w:rsidRPr="00980E7A" w:rsidRDefault="00BD7070" w:rsidP="00BD7070"/>
    <w:p w14:paraId="0AA9DC68" w14:textId="0B7FFBD0" w:rsidR="00BD7070" w:rsidRDefault="00DB62D1" w:rsidP="00BD7070">
      <w:pPr>
        <w:spacing w:line="360" w:lineRule="auto"/>
        <w:jc w:val="center"/>
        <w:rPr>
          <w:sz w:val="28"/>
          <w:szCs w:val="28"/>
          <w:lang w:val="ru-RU"/>
        </w:rPr>
      </w:pPr>
      <w:r w:rsidRPr="00DB62D1">
        <w:rPr>
          <w:sz w:val="28"/>
          <w:szCs w:val="28"/>
          <w:lang w:val="ru-RU"/>
        </w:rPr>
        <w:drawing>
          <wp:inline distT="0" distB="0" distL="0" distR="0" wp14:anchorId="47EC0ABE" wp14:editId="644CC6A0">
            <wp:extent cx="5945505" cy="2790825"/>
            <wp:effectExtent l="0" t="0" r="0" b="9525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070">
        <w:rPr>
          <w:sz w:val="28"/>
          <w:szCs w:val="28"/>
          <w:lang w:val="ru-RU"/>
        </w:rPr>
        <w:br/>
      </w:r>
      <w:r w:rsidR="00BD7070" w:rsidRPr="007B01B9">
        <w:rPr>
          <w:sz w:val="28"/>
          <w:szCs w:val="28"/>
          <w:lang w:val="ru-RU"/>
        </w:rPr>
        <w:t xml:space="preserve">Рисунок </w:t>
      </w:r>
      <w:r w:rsidR="00DD3830" w:rsidRPr="00BF4A48">
        <w:rPr>
          <w:sz w:val="28"/>
          <w:szCs w:val="28"/>
          <w:lang w:val="ru-RU"/>
        </w:rPr>
        <w:t>8</w:t>
      </w:r>
      <w:r w:rsidR="00BD7070" w:rsidRPr="007B01B9">
        <w:rPr>
          <w:sz w:val="28"/>
          <w:szCs w:val="28"/>
          <w:lang w:val="ru-RU"/>
        </w:rPr>
        <w:t xml:space="preserve"> – </w:t>
      </w:r>
      <w:proofErr w:type="spellStart"/>
      <w:r w:rsidR="00BD7070">
        <w:rPr>
          <w:sz w:val="28"/>
          <w:szCs w:val="28"/>
          <w:lang w:val="ru-RU"/>
        </w:rPr>
        <w:t>Початкове</w:t>
      </w:r>
      <w:proofErr w:type="spellEnd"/>
      <w:r w:rsidR="00BD7070">
        <w:rPr>
          <w:sz w:val="28"/>
          <w:szCs w:val="28"/>
          <w:lang w:val="ru-RU"/>
        </w:rPr>
        <w:t xml:space="preserve"> </w:t>
      </w:r>
      <w:proofErr w:type="spellStart"/>
      <w:r w:rsidR="00BD7070">
        <w:rPr>
          <w:sz w:val="28"/>
          <w:szCs w:val="28"/>
          <w:lang w:val="ru-RU"/>
        </w:rPr>
        <w:t>вікно</w:t>
      </w:r>
      <w:proofErr w:type="spellEnd"/>
      <w:r w:rsidR="00BD7070">
        <w:rPr>
          <w:sz w:val="28"/>
          <w:szCs w:val="28"/>
          <w:lang w:val="ru-RU"/>
        </w:rPr>
        <w:t xml:space="preserve"> </w:t>
      </w:r>
      <w:proofErr w:type="spellStart"/>
      <w:r w:rsidR="00BD7070">
        <w:rPr>
          <w:sz w:val="28"/>
          <w:szCs w:val="28"/>
          <w:lang w:val="ru-RU"/>
        </w:rPr>
        <w:t>програми</w:t>
      </w:r>
      <w:proofErr w:type="spellEnd"/>
    </w:p>
    <w:p w14:paraId="38DA08F3" w14:textId="44958774" w:rsidR="00DD3830" w:rsidRPr="00DD3830" w:rsidRDefault="00DB62D1" w:rsidP="00DD3830">
      <w:pPr>
        <w:spacing w:line="360" w:lineRule="auto"/>
        <w:jc w:val="center"/>
        <w:rPr>
          <w:sz w:val="28"/>
          <w:szCs w:val="28"/>
        </w:rPr>
      </w:pPr>
      <w:r w:rsidRPr="00DB62D1">
        <w:rPr>
          <w:sz w:val="28"/>
          <w:szCs w:val="28"/>
          <w:lang w:val="ru-RU"/>
        </w:rPr>
        <w:drawing>
          <wp:inline distT="0" distB="0" distL="0" distR="0" wp14:anchorId="377A3E70" wp14:editId="0EF756B4">
            <wp:extent cx="5945505" cy="2790825"/>
            <wp:effectExtent l="0" t="0" r="0" b="9525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830">
        <w:rPr>
          <w:sz w:val="28"/>
          <w:szCs w:val="28"/>
          <w:lang w:val="ru-RU"/>
        </w:rPr>
        <w:br/>
      </w:r>
      <w:r w:rsidR="00DD3830" w:rsidRPr="007B01B9">
        <w:rPr>
          <w:sz w:val="28"/>
          <w:szCs w:val="28"/>
          <w:lang w:val="ru-RU"/>
        </w:rPr>
        <w:t xml:space="preserve">Рисунок </w:t>
      </w:r>
      <w:r w:rsidR="00DD3830" w:rsidRPr="00BF4A48">
        <w:rPr>
          <w:sz w:val="28"/>
          <w:szCs w:val="28"/>
          <w:lang w:val="ru-RU"/>
        </w:rPr>
        <w:t>9</w:t>
      </w:r>
      <w:r w:rsidR="00DD3830" w:rsidRPr="007B01B9">
        <w:rPr>
          <w:sz w:val="28"/>
          <w:szCs w:val="28"/>
          <w:lang w:val="ru-RU"/>
        </w:rPr>
        <w:t xml:space="preserve"> – </w:t>
      </w:r>
      <w:r w:rsidR="00DD3830">
        <w:rPr>
          <w:sz w:val="28"/>
          <w:szCs w:val="28"/>
          <w:lang w:val="ru-RU"/>
        </w:rPr>
        <w:t xml:space="preserve">Вкладка для </w:t>
      </w:r>
      <w:proofErr w:type="spellStart"/>
      <w:r w:rsidR="00DD3830">
        <w:rPr>
          <w:sz w:val="28"/>
          <w:szCs w:val="28"/>
          <w:lang w:val="ru-RU"/>
        </w:rPr>
        <w:t>редагування</w:t>
      </w:r>
      <w:proofErr w:type="spellEnd"/>
      <w:r w:rsidR="00DD3830">
        <w:rPr>
          <w:sz w:val="28"/>
          <w:szCs w:val="28"/>
          <w:lang w:val="ru-RU"/>
        </w:rPr>
        <w:t xml:space="preserve"> та </w:t>
      </w:r>
      <w:proofErr w:type="spellStart"/>
      <w:r w:rsidR="00DD3830">
        <w:rPr>
          <w:sz w:val="28"/>
          <w:szCs w:val="28"/>
          <w:lang w:val="ru-RU"/>
        </w:rPr>
        <w:t>видалення</w:t>
      </w:r>
      <w:proofErr w:type="spellEnd"/>
      <w:r w:rsidR="00DD383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продавців</w:t>
      </w:r>
      <w:proofErr w:type="spellEnd"/>
    </w:p>
    <w:p w14:paraId="149E34E2" w14:textId="64D8AE09" w:rsidR="00DD3830" w:rsidRDefault="00DB62D1" w:rsidP="00DD3830">
      <w:pPr>
        <w:spacing w:line="360" w:lineRule="auto"/>
        <w:jc w:val="center"/>
        <w:rPr>
          <w:sz w:val="28"/>
          <w:szCs w:val="28"/>
          <w:lang w:val="ru-RU"/>
        </w:rPr>
      </w:pPr>
      <w:r w:rsidRPr="00DB62D1">
        <w:rPr>
          <w:sz w:val="28"/>
          <w:szCs w:val="28"/>
          <w:lang w:val="ru-RU"/>
        </w:rPr>
        <w:lastRenderedPageBreak/>
        <w:drawing>
          <wp:inline distT="0" distB="0" distL="0" distR="0" wp14:anchorId="0E8479C8" wp14:editId="15BFBBC6">
            <wp:extent cx="5945505" cy="2790825"/>
            <wp:effectExtent l="0" t="0" r="0" b="9525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830">
        <w:rPr>
          <w:sz w:val="28"/>
          <w:szCs w:val="28"/>
          <w:lang w:val="ru-RU"/>
        </w:rPr>
        <w:br/>
      </w:r>
      <w:r w:rsidR="00DD3830" w:rsidRPr="007B01B9">
        <w:rPr>
          <w:sz w:val="28"/>
          <w:szCs w:val="28"/>
          <w:lang w:val="ru-RU"/>
        </w:rPr>
        <w:t xml:space="preserve">Рисунок </w:t>
      </w:r>
      <w:r w:rsidR="0082193A" w:rsidRPr="00BF4A48">
        <w:rPr>
          <w:sz w:val="28"/>
          <w:szCs w:val="28"/>
          <w:lang w:val="ru-RU"/>
        </w:rPr>
        <w:t>10</w:t>
      </w:r>
      <w:r w:rsidR="00DD3830" w:rsidRPr="007B01B9">
        <w:rPr>
          <w:sz w:val="28"/>
          <w:szCs w:val="28"/>
          <w:lang w:val="ru-RU"/>
        </w:rPr>
        <w:t xml:space="preserve"> – </w:t>
      </w:r>
      <w:r w:rsidR="0082193A">
        <w:rPr>
          <w:sz w:val="28"/>
          <w:szCs w:val="28"/>
          <w:lang w:val="ru-RU"/>
        </w:rPr>
        <w:t xml:space="preserve">Вкладка для </w:t>
      </w:r>
      <w:proofErr w:type="spellStart"/>
      <w:r w:rsidR="0082193A">
        <w:rPr>
          <w:sz w:val="28"/>
          <w:szCs w:val="28"/>
          <w:lang w:val="ru-RU"/>
        </w:rPr>
        <w:t>редагування</w:t>
      </w:r>
      <w:proofErr w:type="spellEnd"/>
      <w:r w:rsidR="0082193A">
        <w:rPr>
          <w:sz w:val="28"/>
          <w:szCs w:val="28"/>
          <w:lang w:val="ru-RU"/>
        </w:rPr>
        <w:t xml:space="preserve"> та </w:t>
      </w:r>
      <w:proofErr w:type="spellStart"/>
      <w:r w:rsidR="0082193A">
        <w:rPr>
          <w:sz w:val="28"/>
          <w:szCs w:val="28"/>
          <w:lang w:val="ru-RU"/>
        </w:rPr>
        <w:t>видалення</w:t>
      </w:r>
      <w:proofErr w:type="spellEnd"/>
      <w:r w:rsidR="0082193A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магазинів</w:t>
      </w:r>
      <w:proofErr w:type="spellEnd"/>
    </w:p>
    <w:p w14:paraId="4038B6F6" w14:textId="555EBFBE" w:rsidR="00DD3830" w:rsidRDefault="00DB62D1" w:rsidP="00DD3830">
      <w:pPr>
        <w:spacing w:line="360" w:lineRule="auto"/>
        <w:jc w:val="center"/>
        <w:rPr>
          <w:sz w:val="28"/>
          <w:szCs w:val="28"/>
          <w:lang w:val="ru-RU"/>
        </w:rPr>
      </w:pPr>
      <w:r w:rsidRPr="00DB62D1">
        <w:rPr>
          <w:sz w:val="28"/>
          <w:szCs w:val="28"/>
          <w:lang w:val="ru-RU"/>
        </w:rPr>
        <w:drawing>
          <wp:inline distT="0" distB="0" distL="0" distR="0" wp14:anchorId="708F42DB" wp14:editId="105F2C10">
            <wp:extent cx="5945505" cy="2790825"/>
            <wp:effectExtent l="0" t="0" r="0" b="9525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830">
        <w:rPr>
          <w:sz w:val="28"/>
          <w:szCs w:val="28"/>
          <w:lang w:val="ru-RU"/>
        </w:rPr>
        <w:br/>
      </w:r>
      <w:r w:rsidR="00DD3830" w:rsidRPr="007B01B9">
        <w:rPr>
          <w:sz w:val="28"/>
          <w:szCs w:val="28"/>
          <w:lang w:val="ru-RU"/>
        </w:rPr>
        <w:t xml:space="preserve">Рисунок </w:t>
      </w:r>
      <w:r w:rsidR="0082193A" w:rsidRPr="00BF4A48">
        <w:rPr>
          <w:sz w:val="28"/>
          <w:szCs w:val="28"/>
          <w:lang w:val="ru-RU"/>
        </w:rPr>
        <w:t>11</w:t>
      </w:r>
      <w:r w:rsidR="00DD3830" w:rsidRPr="007B01B9">
        <w:rPr>
          <w:sz w:val="28"/>
          <w:szCs w:val="28"/>
          <w:lang w:val="ru-RU"/>
        </w:rPr>
        <w:t xml:space="preserve"> – </w:t>
      </w:r>
      <w:r w:rsidR="0082193A">
        <w:rPr>
          <w:sz w:val="28"/>
          <w:szCs w:val="28"/>
          <w:lang w:val="ru-RU"/>
        </w:rPr>
        <w:t xml:space="preserve">Вкладка для </w:t>
      </w:r>
      <w:proofErr w:type="spellStart"/>
      <w:r w:rsidR="0082193A">
        <w:rPr>
          <w:sz w:val="28"/>
          <w:szCs w:val="28"/>
          <w:lang w:val="ru-RU"/>
        </w:rPr>
        <w:t>редагування</w:t>
      </w:r>
      <w:proofErr w:type="spellEnd"/>
      <w:r w:rsidR="0082193A">
        <w:rPr>
          <w:sz w:val="28"/>
          <w:szCs w:val="28"/>
          <w:lang w:val="ru-RU"/>
        </w:rPr>
        <w:t xml:space="preserve"> та </w:t>
      </w:r>
      <w:proofErr w:type="spellStart"/>
      <w:r w:rsidR="0082193A">
        <w:rPr>
          <w:sz w:val="28"/>
          <w:szCs w:val="28"/>
          <w:lang w:val="ru-RU"/>
        </w:rPr>
        <w:t>видалення</w:t>
      </w:r>
      <w:proofErr w:type="spellEnd"/>
      <w:r w:rsidR="0082193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покупок</w:t>
      </w:r>
    </w:p>
    <w:p w14:paraId="35A655AF" w14:textId="77777777" w:rsidR="00BD7070" w:rsidRDefault="00BD7070" w:rsidP="007B01B9">
      <w:pPr>
        <w:spacing w:line="360" w:lineRule="auto"/>
        <w:jc w:val="center"/>
        <w:rPr>
          <w:sz w:val="28"/>
          <w:szCs w:val="28"/>
          <w:lang w:val="ru-RU"/>
        </w:rPr>
      </w:pPr>
    </w:p>
    <w:p w14:paraId="0FE5FAE9" w14:textId="681CA419" w:rsidR="008E72FF" w:rsidRDefault="00DB62D1" w:rsidP="0082193A">
      <w:pPr>
        <w:spacing w:line="360" w:lineRule="auto"/>
        <w:ind w:left="-851"/>
        <w:jc w:val="center"/>
        <w:rPr>
          <w:sz w:val="28"/>
          <w:szCs w:val="28"/>
        </w:rPr>
      </w:pPr>
      <w:r w:rsidRPr="00DB62D1">
        <w:rPr>
          <w:sz w:val="28"/>
          <w:szCs w:val="28"/>
        </w:rPr>
        <w:lastRenderedPageBreak/>
        <w:drawing>
          <wp:inline distT="0" distB="0" distL="0" distR="0" wp14:anchorId="2DD047E6" wp14:editId="4F0ACC35">
            <wp:extent cx="5945505" cy="2790825"/>
            <wp:effectExtent l="0" t="0" r="0" b="952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854C" w14:textId="3F001E75" w:rsidR="0082193A" w:rsidRPr="00B82BB7" w:rsidRDefault="0082193A" w:rsidP="00F761E8">
      <w:pPr>
        <w:spacing w:line="360" w:lineRule="auto"/>
        <w:jc w:val="center"/>
        <w:rPr>
          <w:sz w:val="28"/>
          <w:szCs w:val="28"/>
        </w:rPr>
      </w:pPr>
      <w:r w:rsidRPr="00BF4A48">
        <w:rPr>
          <w:sz w:val="28"/>
          <w:szCs w:val="28"/>
        </w:rPr>
        <w:t xml:space="preserve">Рисунок </w:t>
      </w:r>
      <w:r w:rsidR="001F6A60" w:rsidRPr="00BF4A48">
        <w:rPr>
          <w:sz w:val="28"/>
          <w:szCs w:val="28"/>
        </w:rPr>
        <w:t>12</w:t>
      </w:r>
      <w:r w:rsidRPr="00BF4A48">
        <w:rPr>
          <w:sz w:val="28"/>
          <w:szCs w:val="28"/>
        </w:rPr>
        <w:t xml:space="preserve"> – Вивід даних</w:t>
      </w:r>
    </w:p>
    <w:p w14:paraId="73FCC396" w14:textId="3E3F72F9" w:rsidR="008E72FF" w:rsidRPr="008E72FF" w:rsidRDefault="0052440C" w:rsidP="008E72FF">
      <w:pPr>
        <w:pStyle w:val="Taskheader"/>
        <w:ind w:firstLine="0"/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70AD1">
        <w:rPr>
          <w:b/>
          <w:i w:val="0"/>
          <w:iCs/>
          <w:lang w:val="uk-UA"/>
        </w:rPr>
        <w:t>Висновки:</w:t>
      </w:r>
      <w:r w:rsidR="008E72FF" w:rsidRPr="008E72FF">
        <w:rPr>
          <w:i w:val="0"/>
          <w:iCs/>
          <w:lang w:val="uk-UA"/>
        </w:rPr>
        <w:t xml:space="preserve"> </w:t>
      </w:r>
      <w:r w:rsidR="00DB62D1">
        <w:rPr>
          <w:i w:val="0"/>
          <w:iCs/>
          <w:sz w:val="28"/>
          <w:szCs w:val="28"/>
          <w:u w:val="single"/>
          <w:lang w:val="uk-UA"/>
        </w:rPr>
        <w:t>Я н</w:t>
      </w:r>
      <w:r w:rsidR="00806D6E" w:rsidRPr="00DB62D1">
        <w:rPr>
          <w:i w:val="0"/>
          <w:iCs/>
          <w:sz w:val="28"/>
          <w:szCs w:val="28"/>
          <w:u w:val="single"/>
          <w:lang w:val="uk-UA"/>
        </w:rPr>
        <w:t>абув навиків розроб</w:t>
      </w:r>
      <w:r w:rsidR="00A43F4C" w:rsidRPr="00DB62D1">
        <w:rPr>
          <w:i w:val="0"/>
          <w:iCs/>
          <w:sz w:val="28"/>
          <w:szCs w:val="28"/>
          <w:u w:val="single"/>
          <w:lang w:val="uk-UA"/>
        </w:rPr>
        <w:t>ки</w:t>
      </w:r>
      <w:r w:rsidR="00806D6E" w:rsidRPr="00DB62D1">
        <w:rPr>
          <w:i w:val="0"/>
          <w:iCs/>
          <w:sz w:val="28"/>
          <w:szCs w:val="28"/>
          <w:u w:val="single"/>
          <w:lang w:val="uk-UA"/>
        </w:rPr>
        <w:t xml:space="preserve"> об'єктно-орієнтова</w:t>
      </w:r>
      <w:r w:rsidR="00A43F4C" w:rsidRPr="00DB62D1">
        <w:rPr>
          <w:i w:val="0"/>
          <w:iCs/>
          <w:sz w:val="28"/>
          <w:szCs w:val="28"/>
          <w:u w:val="single"/>
          <w:lang w:val="uk-UA"/>
        </w:rPr>
        <w:t>них</w:t>
      </w:r>
      <w:r w:rsidR="00806D6E" w:rsidRPr="00DB62D1">
        <w:rPr>
          <w:i w:val="0"/>
          <w:iCs/>
          <w:sz w:val="28"/>
          <w:szCs w:val="28"/>
          <w:u w:val="single"/>
          <w:lang w:val="uk-UA"/>
        </w:rPr>
        <w:t xml:space="preserve"> програм</w:t>
      </w:r>
      <w:r w:rsidR="00571CB0" w:rsidRPr="00DB62D1">
        <w:rPr>
          <w:i w:val="0"/>
          <w:iCs/>
          <w:sz w:val="28"/>
          <w:szCs w:val="28"/>
          <w:u w:val="single"/>
          <w:lang w:val="uk-UA"/>
        </w:rPr>
        <w:t xml:space="preserve"> ви</w:t>
      </w:r>
      <w:r w:rsidR="0082193A" w:rsidRPr="00DB62D1">
        <w:rPr>
          <w:i w:val="0"/>
          <w:iCs/>
          <w:sz w:val="28"/>
          <w:szCs w:val="28"/>
          <w:u w:val="single"/>
          <w:lang w:val="uk-UA"/>
        </w:rPr>
        <w:t>користовуючи мову програмування</w:t>
      </w:r>
      <w:r w:rsidR="00806D6E" w:rsidRPr="00DB62D1">
        <w:rPr>
          <w:i w:val="0"/>
          <w:iCs/>
          <w:sz w:val="28"/>
          <w:szCs w:val="28"/>
          <w:u w:val="single"/>
          <w:lang w:val="uk-UA"/>
        </w:rPr>
        <w:t xml:space="preserve"> </w:t>
      </w:r>
      <w:r w:rsidR="0082193A" w:rsidRPr="00DB62D1">
        <w:rPr>
          <w:i w:val="0"/>
          <w:iCs/>
          <w:sz w:val="28"/>
          <w:szCs w:val="28"/>
          <w:u w:val="single"/>
          <w:lang w:val="en-US"/>
        </w:rPr>
        <w:t>Java</w:t>
      </w:r>
      <w:r w:rsidR="00806D6E" w:rsidRPr="00DB62D1">
        <w:rPr>
          <w:i w:val="0"/>
          <w:iCs/>
          <w:sz w:val="28"/>
          <w:szCs w:val="28"/>
          <w:u w:val="single"/>
          <w:lang w:val="uk-UA"/>
        </w:rPr>
        <w:t>, покращив своє розуміння концепції об'єктно-орієнтованого програмування</w:t>
      </w:r>
      <w:r w:rsidR="00463998" w:rsidRPr="00DB62D1">
        <w:rPr>
          <w:bCs w:val="0"/>
          <w:i w:val="0"/>
          <w:iCs/>
          <w:sz w:val="28"/>
          <w:u w:val="single"/>
          <w:lang w:val="uk-UA"/>
        </w:rPr>
        <w:t>.</w:t>
      </w:r>
      <w:r w:rsidR="008E72FF">
        <w:rPr>
          <w:bCs w:val="0"/>
          <w:i w:val="0"/>
          <w:iCs/>
          <w:sz w:val="28"/>
          <w:lang w:val="uk-UA"/>
        </w:rPr>
        <w:t xml:space="preserve"> </w:t>
      </w:r>
    </w:p>
    <w:p w14:paraId="4C206ADC" w14:textId="048F1D63" w:rsidR="00226D3D" w:rsidRPr="001E0977" w:rsidRDefault="00226D3D" w:rsidP="001E0977">
      <w:pPr>
        <w:jc w:val="both"/>
        <w:rPr>
          <w:b/>
          <w:bCs/>
          <w:sz w:val="28"/>
          <w:szCs w:val="28"/>
        </w:rPr>
        <w:sectPr w:rsidR="00226D3D" w:rsidRPr="001E0977" w:rsidSect="00D627F5">
          <w:headerReference w:type="default" r:id="rId25"/>
          <w:footerReference w:type="default" r:id="rId26"/>
          <w:headerReference w:type="first" r:id="rId27"/>
          <w:footerReference w:type="first" r:id="rId28"/>
          <w:type w:val="continuous"/>
          <w:pgSz w:w="11906" w:h="16838"/>
          <w:pgMar w:top="899" w:right="746" w:bottom="1618" w:left="1797" w:header="709" w:footer="709" w:gutter="0"/>
          <w:cols w:space="708"/>
          <w:titlePg/>
          <w:docGrid w:linePitch="360"/>
        </w:sectPr>
      </w:pPr>
    </w:p>
    <w:p w14:paraId="12B061A0" w14:textId="77777777" w:rsidR="002D577D" w:rsidRDefault="002D577D" w:rsidP="00813522">
      <w:pPr>
        <w:rPr>
          <w:sz w:val="28"/>
          <w:szCs w:val="28"/>
        </w:rPr>
      </w:pPr>
    </w:p>
    <w:sectPr w:rsidR="002D577D" w:rsidSect="00D627F5">
      <w:headerReference w:type="first" r:id="rId29"/>
      <w:footerReference w:type="first" r:id="rId30"/>
      <w:type w:val="continuous"/>
      <w:pgSz w:w="11906" w:h="16838"/>
      <w:pgMar w:top="39" w:right="748" w:bottom="161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71F3F" w14:textId="77777777" w:rsidR="00D728A9" w:rsidRDefault="00D728A9">
      <w:r>
        <w:separator/>
      </w:r>
    </w:p>
  </w:endnote>
  <w:endnote w:type="continuationSeparator" w:id="0">
    <w:p w14:paraId="7795B869" w14:textId="77777777" w:rsidR="00D728A9" w:rsidRDefault="00D72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6"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796E0" w14:textId="77777777" w:rsidR="00D94838" w:rsidRDefault="00D94838">
    <w:pPr>
      <w:pStyle w:val="a9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1C5129E3" wp14:editId="70C0A15C">
              <wp:simplePos x="0" y="0"/>
              <wp:positionH relativeFrom="column">
                <wp:posOffset>1983105</wp:posOffset>
              </wp:positionH>
              <wp:positionV relativeFrom="paragraph">
                <wp:posOffset>-183515</wp:posOffset>
              </wp:positionV>
              <wp:extent cx="3718560" cy="487045"/>
              <wp:effectExtent l="0" t="0" r="0" b="8255"/>
              <wp:wrapNone/>
              <wp:docPr id="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856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FA0AD" w14:textId="40A9D6C1" w:rsidR="00D94838" w:rsidRPr="000F16E4" w:rsidRDefault="00D94838" w:rsidP="000F16E4">
                          <w:pPr>
                            <w:pStyle w:val="ab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ru-RU"/>
                            </w:rPr>
                            <w:t>НП</w:t>
                          </w:r>
                          <w:r w:rsidRPr="009F704C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ПО14.ПІ</w:t>
                          </w:r>
                          <w:r w:rsidRPr="009F704C">
                            <w:rPr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t>81</w:t>
                          </w:r>
                          <w:r w:rsidRPr="009F704C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03.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  <w:p w14:paraId="6D4E6AF6" w14:textId="31E87859" w:rsidR="00D94838" w:rsidRPr="007E30E0" w:rsidRDefault="00D94838" w:rsidP="000E35BC">
                          <w:pPr>
                            <w:pStyle w:val="ab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5129E3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48" type="#_x0000_t202" style="position:absolute;margin-left:156.15pt;margin-top:-14.45pt;width:292.8pt;height:3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" stroked="f">
              <v:textbox>
                <w:txbxContent>
                  <w:p w14:paraId="5E7FA0AD" w14:textId="40A9D6C1" w:rsidR="00D94838" w:rsidRPr="000F16E4" w:rsidRDefault="00D94838" w:rsidP="000F16E4">
                    <w:pPr>
                      <w:pStyle w:val="ab"/>
                      <w:spacing w:before="120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  <w:lang w:val="ru-RU"/>
                      </w:rPr>
                      <w:t>НП</w:t>
                    </w:r>
                    <w:r w:rsidRPr="009F704C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ПО14.ПІ</w:t>
                    </w:r>
                    <w:r w:rsidRPr="009F704C">
                      <w:rPr>
                        <w:sz w:val="32"/>
                        <w:szCs w:val="32"/>
                      </w:rPr>
                      <w:t>1</w:t>
                    </w:r>
                    <w:r>
                      <w:rPr>
                        <w:sz w:val="32"/>
                        <w:szCs w:val="32"/>
                      </w:rPr>
                      <w:t>81</w:t>
                    </w:r>
                    <w:r w:rsidRPr="009F704C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03.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1</w:t>
                    </w:r>
                    <w:r>
                      <w:rPr>
                        <w:sz w:val="32"/>
                        <w:szCs w:val="32"/>
                      </w:rPr>
                      <w:t>1</w:t>
                    </w:r>
                  </w:p>
                  <w:p w14:paraId="6D4E6AF6" w14:textId="31E87859" w:rsidR="00D94838" w:rsidRPr="007E30E0" w:rsidRDefault="00D94838" w:rsidP="000E35BC">
                    <w:pPr>
                      <w:pStyle w:val="ab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8FB3398" wp14:editId="47F71AB8">
              <wp:simplePos x="0" y="0"/>
              <wp:positionH relativeFrom="column">
                <wp:posOffset>5770643</wp:posOffset>
              </wp:positionH>
              <wp:positionV relativeFrom="paragraph">
                <wp:posOffset>33051</wp:posOffset>
              </wp:positionV>
              <wp:extent cx="365760" cy="310270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310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68A6A7" w14:textId="77777777" w:rsidR="00D94838" w:rsidRPr="003A6CAB" w:rsidRDefault="00D94838" w:rsidP="00E74CCA">
                          <w:pPr>
                            <w:jc w:val="center"/>
                            <w:rPr>
                              <w:rFonts w:asciiTheme="minorHAnsi" w:hAnsiTheme="minorHAnsi" w:cstheme="minorHAnsi"/>
                              <w:i/>
                              <w:iCs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FB3398" id="Поле 3" o:spid="_x0000_s1049" type="#_x0000_t202" style="position:absolute;margin-left:454.4pt;margin-top:2.6pt;width:28.8pt;height:2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" filled="f" stroked="f" strokeweight=".5pt">
              <v:textbox>
                <w:txbxContent>
                  <w:p w14:paraId="2E68A6A7" w14:textId="77777777" w:rsidR="00D94838" w:rsidRPr="003A6CAB" w:rsidRDefault="00D94838" w:rsidP="00E74CCA">
                    <w:pPr>
                      <w:jc w:val="center"/>
                      <w:rPr>
                        <w:rFonts w:asciiTheme="minorHAnsi" w:hAnsiTheme="minorHAnsi" w:cstheme="minorHAnsi"/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40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2A2F7" w14:textId="6613DA00" w:rsidR="00D94838" w:rsidRDefault="00D94838">
    <w:pPr>
      <w:pStyle w:val="a9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ACDB2B1" wp14:editId="341FE0F2">
              <wp:simplePos x="0" y="0"/>
              <wp:positionH relativeFrom="column">
                <wp:posOffset>1965520</wp:posOffset>
              </wp:positionH>
              <wp:positionV relativeFrom="paragraph">
                <wp:posOffset>-354086</wp:posOffset>
              </wp:positionV>
              <wp:extent cx="2238375" cy="604716"/>
              <wp:effectExtent l="0" t="0" r="9525" b="5080"/>
              <wp:wrapNone/>
              <wp:docPr id="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8375" cy="6047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8F64" w14:textId="72811151" w:rsidR="00D94838" w:rsidRPr="006E29E8" w:rsidRDefault="00D94838" w:rsidP="00336D42">
                          <w:pPr>
                            <w:pStyle w:val="ab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99500B">
                            <w:rPr>
                              <w:rFonts w:eastAsia="Calibri"/>
                              <w:sz w:val="28"/>
                              <w:szCs w:val="28"/>
                            </w:rPr>
                            <w:t>П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</w:rPr>
                            <w:t xml:space="preserve">рограмування на </w:t>
                          </w:r>
                          <w:r>
                            <w:rPr>
                              <w:rFonts w:eastAsia="Calibri"/>
                              <w:sz w:val="28"/>
                              <w:szCs w:val="28"/>
                              <w:lang w:val="en-US"/>
                            </w:rPr>
                            <w:t>Java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CDB2B1"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margin-left:154.75pt;margin-top:-27.9pt;width:176.25pt;height:47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" stroked="f">
              <v:textbox>
                <w:txbxContent>
                  <w:p w14:paraId="7E618F64" w14:textId="72811151" w:rsidR="00D94838" w:rsidRPr="006E29E8" w:rsidRDefault="00D94838" w:rsidP="00336D42">
                    <w:pPr>
                      <w:pStyle w:val="ab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  <w:r w:rsidRPr="0099500B">
                      <w:rPr>
                        <w:rFonts w:eastAsia="Calibri"/>
                        <w:sz w:val="28"/>
                        <w:szCs w:val="28"/>
                      </w:rPr>
                      <w:t>П</w:t>
                    </w:r>
                    <w:r>
                      <w:rPr>
                        <w:rFonts w:eastAsia="Calibri"/>
                        <w:sz w:val="28"/>
                        <w:szCs w:val="28"/>
                      </w:rPr>
                      <w:t xml:space="preserve">рограмування на </w:t>
                    </w:r>
                    <w:r>
                      <w:rPr>
                        <w:rFonts w:eastAsia="Calibri"/>
                        <w:sz w:val="28"/>
                        <w:szCs w:val="28"/>
                        <w:lang w:val="en-US"/>
                      </w:rPr>
                      <w:t>Java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uk-U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299F7E0" wp14:editId="27C72C23">
              <wp:simplePos x="0" y="0"/>
              <wp:positionH relativeFrom="column">
                <wp:posOffset>123825</wp:posOffset>
              </wp:positionH>
              <wp:positionV relativeFrom="paragraph">
                <wp:posOffset>-463550</wp:posOffset>
              </wp:positionV>
              <wp:extent cx="808990" cy="164465"/>
              <wp:effectExtent l="0" t="0" r="10160" b="6985"/>
              <wp:wrapNone/>
              <wp:docPr id="69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6D3F7" w14:textId="018ED6BC" w:rsidR="00D94838" w:rsidRPr="00BF4A48" w:rsidRDefault="00D94838" w:rsidP="005C223F">
                          <w:pP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Бортник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99F7E0" id="Text Box 332" o:spid="_x0000_s1093" type="#_x0000_t202" style="position:absolute;margin-left:9.75pt;margin-top:-36.5pt;width:63.7pt;height:1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" filled="f" stroked="f">
              <v:textbox inset="0,0,0,0">
                <w:txbxContent>
                  <w:p w14:paraId="58B6D3F7" w14:textId="018ED6BC" w:rsidR="00D94838" w:rsidRPr="00BF4A48" w:rsidRDefault="00D94838" w:rsidP="005C223F">
                    <w:pP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Бортник В.В.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uk-U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EF4F370" wp14:editId="6EEB0114">
              <wp:simplePos x="0" y="0"/>
              <wp:positionH relativeFrom="column">
                <wp:posOffset>108585</wp:posOffset>
              </wp:positionH>
              <wp:positionV relativeFrom="paragraph">
                <wp:posOffset>-290195</wp:posOffset>
              </wp:positionV>
              <wp:extent cx="929640" cy="182880"/>
              <wp:effectExtent l="0" t="0" r="3810" b="7620"/>
              <wp:wrapNone/>
              <wp:docPr id="70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64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BB437" w14:textId="45458BB3" w:rsidR="00D94838" w:rsidRPr="007A060C" w:rsidRDefault="00D94838" w:rsidP="005C223F">
                          <w:pP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Задніпровський</w:t>
                          </w:r>
                          <w:r w:rsidRPr="007A060C"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В Г</w:t>
                          </w:r>
                          <w:r w:rsidRPr="007A060C"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4F370" id="Text Box 331" o:spid="_x0000_s1094" type="#_x0000_t202" style="position:absolute;margin-left:8.55pt;margin-top:-22.85pt;width:73.2pt;height:14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" filled="f" stroked="f">
              <v:textbox inset="0,0,0,0">
                <w:txbxContent>
                  <w:p w14:paraId="72FBB437" w14:textId="45458BB3" w:rsidR="00D94838" w:rsidRPr="007A060C" w:rsidRDefault="00D94838" w:rsidP="005C223F">
                    <w:pP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Задніпровський</w:t>
                    </w:r>
                    <w:r w:rsidRPr="007A060C"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В Г</w:t>
                    </w:r>
                    <w:r w:rsidRPr="007A060C"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8BB5F88" wp14:editId="074CBFD3">
              <wp:simplePos x="0" y="0"/>
              <wp:positionH relativeFrom="column">
                <wp:posOffset>4472940</wp:posOffset>
              </wp:positionH>
              <wp:positionV relativeFrom="paragraph">
                <wp:posOffset>-84455</wp:posOffset>
              </wp:positionV>
              <wp:extent cx="1567147" cy="377041"/>
              <wp:effectExtent l="0" t="0" r="0" b="4445"/>
              <wp:wrapNone/>
              <wp:docPr id="6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47" cy="3770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601E3" w14:textId="77777777" w:rsidR="00D94838" w:rsidRPr="005E1D76" w:rsidRDefault="00D94838" w:rsidP="00336D42">
                          <w:pPr>
                            <w:pStyle w:val="ab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5E1D76">
                            <w:rPr>
                              <w:sz w:val="32"/>
                              <w:szCs w:val="32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BB5F88" id="_x0000_s1095" type="#_x0000_t202" style="position:absolute;margin-left:352.2pt;margin-top:-6.65pt;width:123.4pt;height:29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" stroked="f">
              <v:textbox>
                <w:txbxContent>
                  <w:p w14:paraId="0B7601E3" w14:textId="77777777" w:rsidR="00D94838" w:rsidRPr="005E1D76" w:rsidRDefault="00D94838" w:rsidP="00336D42">
                    <w:pPr>
                      <w:pStyle w:val="ab"/>
                      <w:spacing w:before="120"/>
                      <w:rPr>
                        <w:sz w:val="32"/>
                        <w:szCs w:val="32"/>
                      </w:rPr>
                    </w:pPr>
                    <w:r w:rsidRPr="005E1D76">
                      <w:rPr>
                        <w:sz w:val="32"/>
                        <w:szCs w:val="32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667A5D8" wp14:editId="71521F0A">
              <wp:simplePos x="0" y="0"/>
              <wp:positionH relativeFrom="column">
                <wp:posOffset>1996440</wp:posOffset>
              </wp:positionH>
              <wp:positionV relativeFrom="paragraph">
                <wp:posOffset>-1013460</wp:posOffset>
              </wp:positionV>
              <wp:extent cx="3817620" cy="487045"/>
              <wp:effectExtent l="0" t="0" r="0" b="8255"/>
              <wp:wrapNone/>
              <wp:docPr id="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762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F1E49" w14:textId="0C147C6B" w:rsidR="00D94838" w:rsidRPr="000F16E4" w:rsidRDefault="00D94838" w:rsidP="000E35BC">
                          <w:pPr>
                            <w:pStyle w:val="ab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ru-RU"/>
                            </w:rPr>
                            <w:t>НП</w:t>
                          </w:r>
                          <w:r w:rsidRPr="009F704C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ПО14.ПІ</w:t>
                          </w:r>
                          <w:r w:rsidRPr="009F704C">
                            <w:rPr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t>81</w:t>
                          </w:r>
                          <w:r w:rsidRPr="009F704C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0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7A5D8" id="_x0000_s1096" type="#_x0000_t202" style="position:absolute;margin-left:157.2pt;margin-top:-79.8pt;width:300.6pt;height:38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" stroked="f">
              <v:textbox>
                <w:txbxContent>
                  <w:p w14:paraId="4E4F1E49" w14:textId="0C147C6B" w:rsidR="00D94838" w:rsidRPr="000F16E4" w:rsidRDefault="00D94838" w:rsidP="000E35BC">
                    <w:pPr>
                      <w:pStyle w:val="ab"/>
                      <w:spacing w:before="120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  <w:lang w:val="ru-RU"/>
                      </w:rPr>
                      <w:t>НП</w:t>
                    </w:r>
                    <w:r w:rsidRPr="009F704C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ПО14.ПІ</w:t>
                    </w:r>
                    <w:r w:rsidRPr="009F704C">
                      <w:rPr>
                        <w:sz w:val="32"/>
                        <w:szCs w:val="32"/>
                      </w:rPr>
                      <w:t>1</w:t>
                    </w:r>
                    <w:r>
                      <w:rPr>
                        <w:sz w:val="32"/>
                        <w:szCs w:val="32"/>
                      </w:rPr>
                      <w:t>81</w:t>
                    </w:r>
                    <w:r w:rsidRPr="009F704C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0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3</w:t>
                    </w:r>
                    <w:r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1</w:t>
                    </w:r>
                    <w:r>
                      <w:rPr>
                        <w:sz w:val="32"/>
                        <w:szCs w:val="3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67DBF16" wp14:editId="5118A3F4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BA62B0" w14:textId="77777777" w:rsidR="00D94838" w:rsidRPr="00A17877" w:rsidRDefault="00D94838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7DBF16" id="_x0000_s1097" type="#_x0000_t202" style="position:absolute;margin-left:99.2pt;margin-top:771.2pt;width:64.5pt;height:1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" filled="f" stroked="f">
              <v:textbox inset="0,0,0,0">
                <w:txbxContent>
                  <w:p w14:paraId="42BA62B0" w14:textId="77777777" w:rsidR="00D94838" w:rsidRPr="00A17877" w:rsidRDefault="00D94838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97DB6" w14:textId="77777777" w:rsidR="00D94838" w:rsidRDefault="00D94838">
    <w:pPr>
      <w:pStyle w:val="a9"/>
    </w:pPr>
    <w:r>
      <w:rPr>
        <w:noProof/>
        <w:sz w:val="20"/>
        <w:lang w:eastAsia="uk-UA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24D230D" wp14:editId="14469360">
              <wp:simplePos x="0" y="0"/>
              <wp:positionH relativeFrom="column">
                <wp:posOffset>1507490</wp:posOffset>
              </wp:positionH>
              <wp:positionV relativeFrom="paragraph">
                <wp:posOffset>-67945</wp:posOffset>
              </wp:positionV>
              <wp:extent cx="4301490" cy="273050"/>
              <wp:effectExtent l="0" t="0" r="0" b="0"/>
              <wp:wrapNone/>
              <wp:docPr id="264" name="Text 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C679E" w14:textId="77777777" w:rsidR="00D94838" w:rsidRDefault="00D94838" w:rsidP="00A00745">
                          <w:pPr>
                            <w:tabs>
                              <w:tab w:val="left" w:pos="1843"/>
                            </w:tabs>
                            <w:jc w:val="center"/>
                          </w:pPr>
                          <w:r>
                            <w:t>ЛР.2.01.ПІ.172.</w:t>
                          </w:r>
                          <w:r>
                            <w:sym w:font="Wingdings" w:char="F0A8"/>
                          </w:r>
                          <w:r>
                            <w:sym w:font="Wingdings" w:char="F0A8"/>
                          </w:r>
                          <w:r>
                            <w:t>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4D230D" id="_x0000_t202" coordsize="21600,21600" o:spt="202" path="m,l,21600r21600,l21600,xe">
              <v:stroke joinstyle="miter"/>
              <v:path gradientshapeok="t" o:connecttype="rect"/>
            </v:shapetype>
            <v:shape id="Text Box 333" o:spid="_x0000_s1120" type="#_x0000_t202" style="position:absolute;margin-left:118.7pt;margin-top:-5.35pt;width:338.7pt;height:2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" filled="f" stroked="f">
              <v:textbox inset="0,0,0,0">
                <w:txbxContent>
                  <w:p w14:paraId="01DC679E" w14:textId="77777777" w:rsidR="00D94838" w:rsidRDefault="00D94838" w:rsidP="00A00745">
                    <w:pPr>
                      <w:tabs>
                        <w:tab w:val="left" w:pos="1843"/>
                      </w:tabs>
                      <w:jc w:val="center"/>
                    </w:pPr>
                    <w:r>
                      <w:t>ЛР.2.01.ПІ.172.</w:t>
                    </w:r>
                    <w:r>
                      <w:sym w:font="Wingdings" w:char="F0A8"/>
                    </w:r>
                    <w:r>
                      <w:sym w:font="Wingdings" w:char="F0A8"/>
                    </w:r>
                    <w:r>
                      <w:t>.12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29081D8" wp14:editId="2CD22F9C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9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2A53" w14:textId="77777777" w:rsidR="00D94838" w:rsidRPr="00A17877" w:rsidRDefault="00D94838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081D8" id="_x0000_s1121" type="#_x0000_t202" style="position:absolute;margin-left:99.2pt;margin-top:771.2pt;width:64.5pt;height:1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" filled="f" stroked="f">
              <v:textbox inset="0,0,0,0">
                <w:txbxContent>
                  <w:p w14:paraId="64052A53" w14:textId="77777777" w:rsidR="00D94838" w:rsidRPr="00A17877" w:rsidRDefault="00D94838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31986" w14:textId="77777777" w:rsidR="00D728A9" w:rsidRDefault="00D728A9">
      <w:r>
        <w:separator/>
      </w:r>
    </w:p>
  </w:footnote>
  <w:footnote w:type="continuationSeparator" w:id="0">
    <w:p w14:paraId="14CF239C" w14:textId="77777777" w:rsidR="00D728A9" w:rsidRDefault="00D72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3B15B" w14:textId="77777777" w:rsidR="00D94838" w:rsidRPr="00775DF0" w:rsidRDefault="00D94838">
    <w:pPr>
      <w:pStyle w:val="a8"/>
      <w:rPr>
        <w:lang w:val="en-US"/>
      </w:rPr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5104EC9" wp14:editId="2DAB365C">
              <wp:simplePos x="0" y="0"/>
              <wp:positionH relativeFrom="column">
                <wp:posOffset>-535305</wp:posOffset>
              </wp:positionH>
              <wp:positionV relativeFrom="paragraph">
                <wp:posOffset>-233045</wp:posOffset>
              </wp:positionV>
              <wp:extent cx="6671158" cy="10187305"/>
              <wp:effectExtent l="19050" t="19050" r="34925" b="23495"/>
              <wp:wrapNone/>
              <wp:docPr id="7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158" cy="10187305"/>
                        <a:chOff x="1152" y="399"/>
                        <a:chExt cx="10386" cy="16043"/>
                      </a:xfrm>
                    </wpg:grpSpPr>
                    <wpg:grpSp>
                      <wpg:cNvPr id="7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93C21" w14:textId="77777777" w:rsidR="00D94838" w:rsidRDefault="00D9483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92918" w14:textId="77777777" w:rsidR="00D94838" w:rsidRDefault="00D9483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91E09" w14:textId="77777777" w:rsidR="00D94838" w:rsidRDefault="00D9483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10" y="16169"/>
                          <a:ext cx="56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6E65C" w14:textId="77777777" w:rsidR="00D94838" w:rsidRPr="003A6CAB" w:rsidRDefault="00D94838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  <w:p w14:paraId="571FFFBB" w14:textId="77777777" w:rsidR="00D94838" w:rsidRDefault="00D9483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747C0" w14:textId="77777777" w:rsidR="00D94838" w:rsidRDefault="00D9483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26FF5" w14:textId="77777777" w:rsidR="00D94838" w:rsidRDefault="00D9483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104EC9" id="Group 38" o:spid="_x0000_s1026" style="position:absolute;margin-left:-42.15pt;margin-top:-18.35pt;width:525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iM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ZFF5fwg+Qyz8AAAD//wMAUEsBAi0AFAAGAAgAAAAhANvh9svuAAAAhQEAABMAAAAAAAAAAAAA&#10;AAAAAAAAAFtDb250ZW50X1R5cGVzXS54bWxQSwECLQAUAAYACAAAACEAWvQsW78AAAAVAQAACwAA&#10;AAAAAAAAAAAAAAAfAQAAX3JlbHMvLnJlbHNQSwECLQAUAAYACAAAACEAmJX4jMMAAADbAAAADwAA&#10;AAAAAAAAAAAAAAAHAgAAZHJzL2Rvd25yZXYueG1sUEsFBgAAAAADAAMAtwAAAPcCAAAAAA==&#10;" stroked="f">
                <v:fill opacity="32896f"/>
                <v:textbox inset="0,0,0,0">
                  <w:txbxContent>
                    <w:p w14:paraId="16793C21" w14:textId="77777777" w:rsidR="00D94838" w:rsidRDefault="00D9483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" stroked="f">
                <v:fill opacity="32896f"/>
                <v:textbox inset="0,0,0,0">
                  <w:txbxContent>
                    <w:p w14:paraId="7D392918" w14:textId="77777777" w:rsidR="00D94838" w:rsidRDefault="00D9483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" stroked="f">
                <v:fill opacity="32896f"/>
                <v:textbox inset=".5mm,0,.5mm,.3mm">
                  <w:txbxContent>
                    <w:p w14:paraId="7FA91E09" w14:textId="77777777" w:rsidR="00D94838" w:rsidRDefault="00D94838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10;top:16169;width:56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" filled="f" stroked="f">
                <v:textbox inset=".5mm,0,.5mm,.3mm">
                  <w:txbxContent>
                    <w:p w14:paraId="0AE6E65C" w14:textId="77777777" w:rsidR="00D94838" w:rsidRPr="003A6CAB" w:rsidRDefault="00D94838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Дата</w:t>
                      </w:r>
                    </w:p>
                    <w:p w14:paraId="571FFFBB" w14:textId="77777777" w:rsidR="00D94838" w:rsidRDefault="00D94838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" stroked="f">
                <v:fill opacity="32896f"/>
                <v:textbox inset="0,0,0,0">
                  <w:txbxContent>
                    <w:p w14:paraId="56A747C0" w14:textId="77777777" w:rsidR="00D94838" w:rsidRDefault="00D9483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" stroked="f">
                <v:fill opacity="32896f"/>
                <v:textbox inset="0,0,0,0">
                  <w:txbxContent>
                    <w:p w14:paraId="2A026FF5" w14:textId="77777777" w:rsidR="00D94838" w:rsidRDefault="00D9483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7F3E0" w14:textId="77777777" w:rsidR="00D94838" w:rsidRPr="00574F4B" w:rsidRDefault="00D94838">
    <w:pPr>
      <w:pStyle w:val="a8"/>
    </w:pPr>
    <w:r w:rsidRPr="00574F4B"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6DC8F023" wp14:editId="50B1731D">
              <wp:simplePos x="0" y="0"/>
              <wp:positionH relativeFrom="column">
                <wp:posOffset>-531495</wp:posOffset>
              </wp:positionH>
              <wp:positionV relativeFrom="paragraph">
                <wp:posOffset>-213995</wp:posOffset>
              </wp:positionV>
              <wp:extent cx="6675755" cy="10244455"/>
              <wp:effectExtent l="0" t="0" r="29845" b="23495"/>
              <wp:wrapNone/>
              <wp:docPr id="24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5" name="Group 1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26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6FEC3" w14:textId="77777777" w:rsidR="00D94838" w:rsidRPr="003A6CAB" w:rsidRDefault="00D94838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Змін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F7A5F" w14:textId="77777777" w:rsidR="00D94838" w:rsidRPr="003A6CAB" w:rsidRDefault="00D94838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73882" w14:textId="77777777" w:rsidR="00D94838" w:rsidRPr="003A6CAB" w:rsidRDefault="00D94838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№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докум</w:t>
                              </w:r>
                              <w:proofErr w:type="spellEnd"/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EDFD5" w14:textId="77777777" w:rsidR="00D94838" w:rsidRPr="003A6CAB" w:rsidRDefault="00D94838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3A906" w14:textId="77777777" w:rsidR="00D94838" w:rsidRPr="003A6CAB" w:rsidRDefault="00D94838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2A764" w14:textId="77777777" w:rsidR="00D94838" w:rsidRPr="003A6CAB" w:rsidRDefault="00D94838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C095D" w14:textId="77777777" w:rsidR="00D94838" w:rsidRPr="003A6CAB" w:rsidRDefault="00D94838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BCF2C" w14:textId="77777777" w:rsidR="00D94838" w:rsidRDefault="00D9483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Затвер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7A200" w14:textId="77777777" w:rsidR="00D94838" w:rsidRPr="003A6CAB" w:rsidRDefault="00D94838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Н.контр</w:t>
                              </w:r>
                              <w:proofErr w:type="spellEnd"/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30B8C" w14:textId="77777777" w:rsidR="00D94838" w:rsidRPr="00574F4B" w:rsidRDefault="00D9483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74F4B">
                                <w:rPr>
                                  <w:sz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6DCD3" w14:textId="77777777" w:rsidR="00D94838" w:rsidRPr="00574F4B" w:rsidRDefault="00D9483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C3D6B" w14:textId="77777777" w:rsidR="00D94838" w:rsidRPr="00574F4B" w:rsidRDefault="00D9483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6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771" y="15299"/>
                          <a:ext cx="825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773F6" w14:textId="77777777" w:rsidR="00D94838" w:rsidRPr="007F3CC0" w:rsidRDefault="00D94838" w:rsidP="00B02B62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9620" y="15340"/>
                          <a:ext cx="838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9561D" w14:textId="77777777" w:rsidR="00D94838" w:rsidRDefault="00D94838" w:rsidP="00B02B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10480" y="15343"/>
                          <a:ext cx="1082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82607" w14:textId="77777777" w:rsidR="00D94838" w:rsidRDefault="00D94838">
                            <w:pPr>
                              <w:jc w:val="center"/>
                            </w:pPr>
                            <w:fldSimple w:instr=" NUMPAGES  \* Arabic  \* MERGEFORMAT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57980" w14:textId="77777777" w:rsidR="00D94838" w:rsidRDefault="00D94838">
                            <w:pPr>
                              <w:pStyle w:val="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C8F023" id="Group 107" o:spid="_x0000_s1050" style="position:absolute;margin-left:-41.85pt;margin-top:-16.8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">
              <v:group id="Group 1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1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<v:line id="Line 1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1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1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2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line id="Line 2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<v:line id="Line 2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Fq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CtF6FqvwAAANsAAAAPAAAAAAAA&#10;AAAAAAAAAAcCAABkcnMvZG93bnJldi54bWxQSwUGAAAAAAMAAwC3AAAA8wIAAAAA&#10;" strokeweight="1.25pt"/>
                <v:line id="Line 2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<v:textbox inset=".1mm,.1mm,.1mm,.1mm">
                    <w:txbxContent>
                      <w:p w14:paraId="2436FEC3" w14:textId="77777777" w:rsidR="00D94838" w:rsidRPr="003A6CAB" w:rsidRDefault="00D94838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Змін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<v:textbox inset=".1mm,.1mm,.1mm,.1mm">
                    <w:txbxContent>
                      <w:p w14:paraId="403F7A5F" w14:textId="77777777" w:rsidR="00D94838" w:rsidRPr="003A6CAB" w:rsidRDefault="00D94838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<v:textbox inset=".1mm,.1mm,.1mm,.1mm">
                    <w:txbxContent>
                      <w:p w14:paraId="4B273882" w14:textId="77777777" w:rsidR="00D94838" w:rsidRPr="003A6CAB" w:rsidRDefault="00D94838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№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 xml:space="preserve"> </w:t>
                        </w:r>
                        <w:proofErr w:type="spellStart"/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докум</w:t>
                        </w:r>
                        <w:proofErr w:type="spellEnd"/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<v:textbox inset=".1mm,.1mm,.1mm,.1mm">
                    <w:txbxContent>
                      <w:p w14:paraId="028EDFD5" w14:textId="77777777" w:rsidR="00D94838" w:rsidRPr="003A6CAB" w:rsidRDefault="00D94838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j+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jD/h90v4AXL+AgAA//8DAFBLAQItABQABgAIAAAAIQDb4fbL7gAAAIUBAAATAAAAAAAAAAAA&#10;AAAAAAAAAABbQ29udGVudF9UeXBlc10ueG1sUEsBAi0AFAAGAAgAAAAhAFr0LFu/AAAAFQEAAAsA&#10;AAAAAAAAAAAAAAAAHwEAAF9yZWxzLy5yZWxzUEsBAi0AFAAGAAgAAAAhAP1QyP7EAAAA2wAAAA8A&#10;AAAAAAAAAAAAAAAABwIAAGRycy9kb3ducmV2LnhtbFBLBQYAAAAAAwADALcAAAD4AgAAAAA=&#10;" filled="f" stroked="f">
                  <v:textbox inset=".1mm,.1mm,.1mm,.1mm">
                    <w:txbxContent>
                      <w:p w14:paraId="76E3A906" w14:textId="77777777" w:rsidR="00D94838" w:rsidRPr="003A6CAB" w:rsidRDefault="00D94838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1lxAAAANsAAAAPAAAAZHJzL2Rvd25yZXYueG1sRI9Bi8Iw&#10;FITvwv6H8IS9iKauKF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JIcbWXEAAAA2wAAAA8A&#10;AAAAAAAAAAAAAAAABwIAAGRycy9kb3ducmV2LnhtbFBLBQYAAAAAAwADALcAAAD4AgAAAAA=&#10;" filled="f" stroked="f">
                  <v:textbox inset=".1mm,.1mm,.1mm,.1mm">
                    <w:txbxContent>
                      <w:p w14:paraId="0232A764" w14:textId="77777777" w:rsidR="00D94838" w:rsidRPr="003A6CAB" w:rsidRDefault="00D94838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MSxQAAANsAAAAPAAAAZHJzL2Rvd25yZXYueG1sRI9Ba8JA&#10;FITvQv/D8gpeSt1YM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BizvMSxQAAANsAAAAP&#10;AAAAAAAAAAAAAAAAAAcCAABkcnMvZG93bnJldi54bWxQSwUGAAAAAAMAAwC3AAAA+QIAAAAA&#10;" filled="f" stroked="f">
                  <v:textbox inset=".1mm,.1mm,.1mm,.1mm">
                    <w:txbxContent>
                      <w:p w14:paraId="47AC095D" w14:textId="77777777" w:rsidR="00D94838" w:rsidRPr="003A6CAB" w:rsidRDefault="00D94838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aJ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DYJWicYAAADbAAAA&#10;DwAAAAAAAAAAAAAAAAAHAgAAZHJzL2Rvd25yZXYueG1sUEsFBgAAAAADAAMAtwAAAPoCAAAAAA==&#10;" filled="f" stroked="f">
                  <v:textbox inset=".1mm,.1mm,.1mm,.1mm">
                    <w:txbxContent>
                      <w:p w14:paraId="6F0BCF2C" w14:textId="77777777" w:rsidR="00D94838" w:rsidRDefault="00D94838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Затвер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L7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2PDl/AD5OYNAAD//wMAUEsBAi0AFAAGAAgAAAAhANvh9svuAAAAhQEAABMAAAAAAAAAAAAAAAAA&#10;AAAAAFtDb250ZW50X1R5cGVzXS54bWxQSwECLQAUAAYACAAAACEAWvQsW78AAAAVAQAACwAAAAAA&#10;AAAAAAAAAAAfAQAAX3JlbHMvLnJlbHNQSwECLQAUAAYACAAAACEAfB3C+8AAAADbAAAADwAAAAAA&#10;AAAAAAAAAAAHAgAAZHJzL2Rvd25yZXYueG1sUEsFBgAAAAADAAMAtwAAAPQCAAAAAA==&#10;" filled="f" stroked="f">
                  <v:textbox inset=".1mm,.1mm,.1mm,.1mm">
                    <w:txbxContent>
                      <w:p w14:paraId="3017A200" w14:textId="77777777" w:rsidR="00D94838" w:rsidRPr="003A6CAB" w:rsidRDefault="00D94838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</w:pPr>
                        <w:proofErr w:type="spellStart"/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Н.контр</w:t>
                        </w:r>
                        <w:proofErr w:type="spellEnd"/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dgxQAAANsAAAAPAAAAZHJzL2Rvd25yZXYueG1sRI9Ba8JA&#10;FITvQv/D8gq9lLrRY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ATUWdgxQAAANsAAAAP&#10;AAAAAAAAAAAAAAAAAAcCAABkcnMvZG93bnJldi54bWxQSwUGAAAAAAMAAwC3AAAA+QIAAAAA&#10;" filled="f" stroked="f">
                  <v:textbox inset=".1mm,.1mm,.1mm,.1mm">
                    <w:txbxContent>
                      <w:p w14:paraId="67E30B8C" w14:textId="77777777" w:rsidR="00D94838" w:rsidRPr="00574F4B" w:rsidRDefault="00D94838">
                        <w:pPr>
                          <w:jc w:val="center"/>
                          <w:rPr>
                            <w:sz w:val="16"/>
                          </w:rPr>
                        </w:pPr>
                        <w:r w:rsidRPr="00574F4B">
                          <w:rPr>
                            <w:sz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3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" filled="f" stroked="f">
                  <v:textbox inset=".1mm,.1mm,.1mm,.1mm">
                    <w:txbxContent>
                      <w:p w14:paraId="6296DCD3" w14:textId="77777777" w:rsidR="00D94838" w:rsidRPr="00574F4B" w:rsidRDefault="00D94838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" filled="f" stroked="f">
                  <v:textbox inset=".1mm,.1mm,.1mm,.1mm">
                    <w:txbxContent>
                      <w:p w14:paraId="049C3D6B" w14:textId="77777777" w:rsidR="00D94838" w:rsidRPr="00574F4B" w:rsidRDefault="00D94838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62" o:spid="_x0000_s1088" type="#_x0000_t202" style="position:absolute;left:8771;top:15299;width:825;height: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<v:textbox inset="0,0,0,0">
                  <w:txbxContent>
                    <w:p w14:paraId="339773F6" w14:textId="77777777" w:rsidR="00D94838" w:rsidRPr="007F3CC0" w:rsidRDefault="00D94838" w:rsidP="00B02B62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63" o:spid="_x0000_s1089" type="#_x0000_t202" style="position:absolute;left:9620;top:15340;width:838;height: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4in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A/riKfEAAAA2wAAAA8A&#10;AAAAAAAAAAAAAAAABwIAAGRycy9kb3ducmV2LnhtbFBLBQYAAAAAAwADALcAAAD4AgAAAAA=&#10;" filled="f" stroked="f">
                <v:textbox inset="0,0,0,0">
                  <w:txbxContent>
                    <w:p w14:paraId="7AF9561D" w14:textId="77777777" w:rsidR="00D94838" w:rsidRDefault="00D94838" w:rsidP="00B02B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64" o:spid="_x0000_s1090" type="#_x0000_t202" style="position:absolute;left:10480;top:15343;width:108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p w14:paraId="4F782607" w14:textId="77777777" w:rsidR="00D94838" w:rsidRDefault="00D94838">
                      <w:pPr>
                        <w:jc w:val="center"/>
                      </w:pPr>
                      <w:fldSimple w:instr=" NUMPAGES  \* Arabic  \* MERGEFORMAT ">
                        <w:r>
                          <w:rPr>
                            <w:noProof/>
                          </w:rPr>
                          <w:t>11</w:t>
                        </w:r>
                      </w:fldSimple>
                    </w:p>
                  </w:txbxContent>
                </v:textbox>
              </v:shape>
              <v:shape id="Text Box 10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<v:textbox>
                  <w:txbxContent>
                    <w:p w14:paraId="73B57980" w14:textId="77777777" w:rsidR="00D94838" w:rsidRDefault="00D94838">
                      <w:pPr>
                        <w:pStyle w:val="5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D3C41" w14:textId="77777777" w:rsidR="00D94838" w:rsidRPr="00574F4B" w:rsidRDefault="00D94838" w:rsidP="00775DF0">
    <w:pPr>
      <w:pStyle w:val="a8"/>
      <w:rPr>
        <w:b/>
      </w:rPr>
    </w:pPr>
    <w:r w:rsidRPr="00574F4B">
      <w:rPr>
        <w:b/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3956B64F" wp14:editId="4E9CD967">
              <wp:simplePos x="0" y="0"/>
              <wp:positionH relativeFrom="column">
                <wp:posOffset>-581025</wp:posOffset>
              </wp:positionH>
              <wp:positionV relativeFrom="paragraph">
                <wp:posOffset>-201295</wp:posOffset>
              </wp:positionV>
              <wp:extent cx="6595110" cy="10187305"/>
              <wp:effectExtent l="19050" t="17780" r="15240" b="152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7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27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9EA93" w14:textId="77777777" w:rsidR="00D94838" w:rsidRPr="00574F4B" w:rsidRDefault="00D94838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574F4B"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574F4B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8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6C719" w14:textId="77777777" w:rsidR="00D94838" w:rsidRDefault="00D94838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9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2F0F4" w14:textId="77777777" w:rsidR="00D94838" w:rsidRDefault="00D94838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0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2FC80" w14:textId="77777777" w:rsidR="00D94838" w:rsidRDefault="00D94838" w:rsidP="00775D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07ED8DF9" w14:textId="77777777" w:rsidR="00D94838" w:rsidRDefault="00D94838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1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A177A" w14:textId="77777777" w:rsidR="00D94838" w:rsidRDefault="00D94838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1E85C" w14:textId="77777777" w:rsidR="00D94838" w:rsidRDefault="00D94838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56B64F" id="Group 173" o:spid="_x0000_s1098" style="position:absolute;margin-left:-45.75pt;margin-top:-15.85pt;width:519.3pt;height:802.15pt;z-index:2516526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">
              <v:group id="Group 174" o:spid="_x0000_s1099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75" o:spid="_x0000_s1100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/>
                <v:line id="Line 176" o:spid="_x0000_s1101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77" o:spid="_x0000_s1102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78" o:spid="_x0000_s1103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79" o:spid="_x0000_s1104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80" o:spid="_x0000_s1105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181" o:spid="_x0000_s1106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82" o:spid="_x0000_s1107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183" o:spid="_x0000_s1108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84" o:spid="_x0000_s1109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5" o:spid="_x0000_s111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86" o:spid="_x0000_s111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87" o:spid="_x0000_s1112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Line 188" o:spid="_x0000_s1113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114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" stroked="f">
                <v:fill opacity="32896f"/>
                <v:textbox inset="0,0,0,0">
                  <w:txbxContent>
                    <w:p w14:paraId="6799EA93" w14:textId="77777777" w:rsidR="00D94838" w:rsidRPr="00574F4B" w:rsidRDefault="00D94838" w:rsidP="00775DF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74F4B">
                        <w:rPr>
                          <w:sz w:val="18"/>
                        </w:rPr>
                        <w:t>Арк</w:t>
                      </w:r>
                      <w:proofErr w:type="spellEnd"/>
                      <w:r w:rsidRPr="00574F4B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0" o:spid="_x0000_s1115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" stroked="f">
                <v:fill opacity="32896f"/>
                <v:textbox inset="0,0,0,0">
                  <w:txbxContent>
                    <w:p w14:paraId="3796C719" w14:textId="77777777" w:rsidR="00D94838" w:rsidRDefault="00D94838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1" o:spid="_x0000_s1116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" stroked="f">
                <v:fill opacity="32896f"/>
                <v:textbox inset=".5mm,0,.5mm,.3mm">
                  <w:txbxContent>
                    <w:p w14:paraId="5262F0F4" w14:textId="77777777" w:rsidR="00D94838" w:rsidRDefault="00D94838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117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" stroked="f">
                <v:fill opacity="32896f"/>
                <v:textbox inset=".5mm,0,.5mm,.3mm">
                  <w:txbxContent>
                    <w:p w14:paraId="1E92FC80" w14:textId="77777777" w:rsidR="00D94838" w:rsidRDefault="00D94838" w:rsidP="00775DF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07ED8DF9" w14:textId="77777777" w:rsidR="00D94838" w:rsidRDefault="00D94838" w:rsidP="00775DF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118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" stroked="f">
                <v:fill opacity="32896f"/>
                <v:textbox inset="0,0,0,0">
                  <w:txbxContent>
                    <w:p w14:paraId="386A177A" w14:textId="77777777" w:rsidR="00D94838" w:rsidRDefault="00D94838" w:rsidP="00775DF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4" o:spid="_x0000_s1119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" stroked="f">
                <v:fill opacity="32896f"/>
                <v:textbox inset="0,0,0,0">
                  <w:txbxContent>
                    <w:p w14:paraId="5AF1E85C" w14:textId="77777777" w:rsidR="00D94838" w:rsidRDefault="00D94838" w:rsidP="00775DF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37BD4FBF" w14:textId="77777777" w:rsidR="00D94838" w:rsidRPr="00574F4B" w:rsidRDefault="00D94838">
    <w:pPr>
      <w:pStyle w:val="a8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2160" w:hanging="18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B874F4"/>
    <w:multiLevelType w:val="multilevel"/>
    <w:tmpl w:val="4D80C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406" w:hAnsi="font40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05693D51"/>
    <w:multiLevelType w:val="hybridMultilevel"/>
    <w:tmpl w:val="9998E6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58F77A1"/>
    <w:multiLevelType w:val="hybridMultilevel"/>
    <w:tmpl w:val="7506F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3257C0"/>
    <w:multiLevelType w:val="hybridMultilevel"/>
    <w:tmpl w:val="5FFA7C2E"/>
    <w:lvl w:ilvl="0" w:tplc="042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0FA96E19"/>
    <w:multiLevelType w:val="hybridMultilevel"/>
    <w:tmpl w:val="01D218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C200C"/>
    <w:multiLevelType w:val="hybridMultilevel"/>
    <w:tmpl w:val="50B21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05687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AB53B0F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310BE"/>
    <w:multiLevelType w:val="hybridMultilevel"/>
    <w:tmpl w:val="511C326A"/>
    <w:lvl w:ilvl="0" w:tplc="88D0F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947D6F"/>
    <w:multiLevelType w:val="hybridMultilevel"/>
    <w:tmpl w:val="DA56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41D2A"/>
    <w:multiLevelType w:val="hybridMultilevel"/>
    <w:tmpl w:val="8F4CD2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FAB2CB8"/>
    <w:multiLevelType w:val="hybridMultilevel"/>
    <w:tmpl w:val="E3642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E4D09"/>
    <w:multiLevelType w:val="hybridMultilevel"/>
    <w:tmpl w:val="701C7C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9CD5FCE"/>
    <w:multiLevelType w:val="hybridMultilevel"/>
    <w:tmpl w:val="1BAE5466"/>
    <w:lvl w:ilvl="0" w:tplc="8700B4F8">
      <w:start w:val="12"/>
      <w:numFmt w:val="decimal"/>
      <w:lvlText w:val="%1."/>
      <w:lvlJc w:val="left"/>
      <w:pPr>
        <w:ind w:left="963" w:hanging="396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7D81650"/>
    <w:multiLevelType w:val="hybridMultilevel"/>
    <w:tmpl w:val="3DE0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D4A46"/>
    <w:multiLevelType w:val="multilevel"/>
    <w:tmpl w:val="40021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26A59"/>
    <w:multiLevelType w:val="hybridMultilevel"/>
    <w:tmpl w:val="76DC34F4"/>
    <w:lvl w:ilvl="0" w:tplc="ACEC5FE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414E7CF5"/>
    <w:multiLevelType w:val="hybridMultilevel"/>
    <w:tmpl w:val="1E02B3CC"/>
    <w:lvl w:ilvl="0" w:tplc="B75CB7C2">
      <w:start w:val="1"/>
      <w:numFmt w:val="decimal"/>
      <w:lvlText w:val="%1."/>
      <w:lvlJc w:val="left"/>
      <w:pPr>
        <w:tabs>
          <w:tab w:val="num" w:pos="1710"/>
        </w:tabs>
        <w:ind w:left="171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6B67916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93ACF"/>
    <w:multiLevelType w:val="hybridMultilevel"/>
    <w:tmpl w:val="A86A8CA2"/>
    <w:lvl w:ilvl="0" w:tplc="1EF2766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4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5C0CCC"/>
    <w:multiLevelType w:val="hybridMultilevel"/>
    <w:tmpl w:val="CE10B30C"/>
    <w:lvl w:ilvl="0" w:tplc="77C6459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9" w15:restartNumberingAfterBreak="0">
    <w:nsid w:val="5F2F45D7"/>
    <w:multiLevelType w:val="hybridMultilevel"/>
    <w:tmpl w:val="390E23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D5246B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4" w15:restartNumberingAfterBreak="0">
    <w:nsid w:val="69E00684"/>
    <w:multiLevelType w:val="hybridMultilevel"/>
    <w:tmpl w:val="2EE0CFA2"/>
    <w:lvl w:ilvl="0" w:tplc="98F0D7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C4143"/>
    <w:multiLevelType w:val="hybridMultilevel"/>
    <w:tmpl w:val="5C5E0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00B9E"/>
    <w:multiLevelType w:val="hybridMultilevel"/>
    <w:tmpl w:val="8F4CD2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1910E9F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E4B6275"/>
    <w:multiLevelType w:val="hybridMultilevel"/>
    <w:tmpl w:val="85EE9BF6"/>
    <w:lvl w:ilvl="0" w:tplc="74323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F385AFE"/>
    <w:multiLevelType w:val="hybridMultilevel"/>
    <w:tmpl w:val="F3525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7"/>
  </w:num>
  <w:num w:numId="3">
    <w:abstractNumId w:val="26"/>
  </w:num>
  <w:num w:numId="4">
    <w:abstractNumId w:val="24"/>
  </w:num>
  <w:num w:numId="5">
    <w:abstractNumId w:val="28"/>
  </w:num>
  <w:num w:numId="6">
    <w:abstractNumId w:val="4"/>
  </w:num>
  <w:num w:numId="7">
    <w:abstractNumId w:val="2"/>
  </w:num>
  <w:num w:numId="8">
    <w:abstractNumId w:val="3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1"/>
  </w:num>
  <w:num w:numId="10">
    <w:abstractNumId w:val="22"/>
  </w:num>
  <w:num w:numId="11">
    <w:abstractNumId w:val="17"/>
  </w:num>
  <w:num w:numId="12">
    <w:abstractNumId w:val="12"/>
  </w:num>
  <w:num w:numId="13">
    <w:abstractNumId w:val="38"/>
  </w:num>
  <w:num w:numId="14">
    <w:abstractNumId w:val="34"/>
  </w:num>
  <w:num w:numId="15">
    <w:abstractNumId w:val="9"/>
  </w:num>
  <w:num w:numId="16">
    <w:abstractNumId w:val="12"/>
  </w:num>
  <w:num w:numId="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19"/>
  </w:num>
  <w:num w:numId="23">
    <w:abstractNumId w:val="21"/>
  </w:num>
  <w:num w:numId="24">
    <w:abstractNumId w:val="30"/>
  </w:num>
  <w:num w:numId="25">
    <w:abstractNumId w:val="16"/>
  </w:num>
  <w:num w:numId="26">
    <w:abstractNumId w:val="37"/>
  </w:num>
  <w:num w:numId="27">
    <w:abstractNumId w:val="10"/>
  </w:num>
  <w:num w:numId="28">
    <w:abstractNumId w:val="14"/>
  </w:num>
  <w:num w:numId="29">
    <w:abstractNumId w:val="36"/>
  </w:num>
  <w:num w:numId="30">
    <w:abstractNumId w:val="31"/>
  </w:num>
  <w:num w:numId="31">
    <w:abstractNumId w:val="5"/>
  </w:num>
  <w:num w:numId="32">
    <w:abstractNumId w:val="25"/>
  </w:num>
  <w:num w:numId="33">
    <w:abstractNumId w:val="15"/>
  </w:num>
  <w:num w:numId="34">
    <w:abstractNumId w:val="20"/>
  </w:num>
  <w:num w:numId="35">
    <w:abstractNumId w:val="0"/>
  </w:num>
  <w:num w:numId="36">
    <w:abstractNumId w:val="1"/>
  </w:num>
  <w:num w:numId="37">
    <w:abstractNumId w:val="13"/>
  </w:num>
  <w:num w:numId="38">
    <w:abstractNumId w:val="18"/>
  </w:num>
  <w:num w:numId="39">
    <w:abstractNumId w:val="8"/>
  </w:num>
  <w:num w:numId="40">
    <w:abstractNumId w:val="35"/>
  </w:num>
  <w:num w:numId="41">
    <w:abstractNumId w:val="7"/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C22"/>
    <w:rsid w:val="000010A8"/>
    <w:rsid w:val="000027C8"/>
    <w:rsid w:val="00003BB9"/>
    <w:rsid w:val="00011D35"/>
    <w:rsid w:val="00017DC4"/>
    <w:rsid w:val="00031313"/>
    <w:rsid w:val="000420E6"/>
    <w:rsid w:val="0005290C"/>
    <w:rsid w:val="00066C3D"/>
    <w:rsid w:val="00071CC8"/>
    <w:rsid w:val="0007555F"/>
    <w:rsid w:val="00080620"/>
    <w:rsid w:val="00085913"/>
    <w:rsid w:val="00086188"/>
    <w:rsid w:val="00086F2F"/>
    <w:rsid w:val="00094777"/>
    <w:rsid w:val="00095698"/>
    <w:rsid w:val="000956D3"/>
    <w:rsid w:val="00097D9C"/>
    <w:rsid w:val="00097E01"/>
    <w:rsid w:val="00097E76"/>
    <w:rsid w:val="000A3876"/>
    <w:rsid w:val="000A4B25"/>
    <w:rsid w:val="000A6762"/>
    <w:rsid w:val="000A69DF"/>
    <w:rsid w:val="000B6BE3"/>
    <w:rsid w:val="000C25D3"/>
    <w:rsid w:val="000C5859"/>
    <w:rsid w:val="000D2533"/>
    <w:rsid w:val="000D3721"/>
    <w:rsid w:val="000D6D70"/>
    <w:rsid w:val="000D7535"/>
    <w:rsid w:val="000E35BC"/>
    <w:rsid w:val="000E3C21"/>
    <w:rsid w:val="000E6B62"/>
    <w:rsid w:val="000F16E4"/>
    <w:rsid w:val="00102905"/>
    <w:rsid w:val="00102A39"/>
    <w:rsid w:val="00110672"/>
    <w:rsid w:val="001119BC"/>
    <w:rsid w:val="0011418D"/>
    <w:rsid w:val="00117817"/>
    <w:rsid w:val="00117B68"/>
    <w:rsid w:val="00134831"/>
    <w:rsid w:val="00135315"/>
    <w:rsid w:val="00144F6E"/>
    <w:rsid w:val="00150E98"/>
    <w:rsid w:val="00153EF8"/>
    <w:rsid w:val="0016084A"/>
    <w:rsid w:val="00164AB5"/>
    <w:rsid w:val="00170D30"/>
    <w:rsid w:val="00177409"/>
    <w:rsid w:val="00180BD3"/>
    <w:rsid w:val="00190E83"/>
    <w:rsid w:val="00192CCD"/>
    <w:rsid w:val="001A2796"/>
    <w:rsid w:val="001B1871"/>
    <w:rsid w:val="001B47CD"/>
    <w:rsid w:val="001C38B0"/>
    <w:rsid w:val="001C69BD"/>
    <w:rsid w:val="001D140B"/>
    <w:rsid w:val="001D30A9"/>
    <w:rsid w:val="001D41AE"/>
    <w:rsid w:val="001D56DF"/>
    <w:rsid w:val="001D589F"/>
    <w:rsid w:val="001E0977"/>
    <w:rsid w:val="001E46F2"/>
    <w:rsid w:val="001E6F9C"/>
    <w:rsid w:val="001F6A60"/>
    <w:rsid w:val="00205F18"/>
    <w:rsid w:val="00210C97"/>
    <w:rsid w:val="00212357"/>
    <w:rsid w:val="00213D88"/>
    <w:rsid w:val="0021535C"/>
    <w:rsid w:val="0022147E"/>
    <w:rsid w:val="00221569"/>
    <w:rsid w:val="00222339"/>
    <w:rsid w:val="00226D3D"/>
    <w:rsid w:val="00235328"/>
    <w:rsid w:val="002365E9"/>
    <w:rsid w:val="00237916"/>
    <w:rsid w:val="0023792B"/>
    <w:rsid w:val="00250F82"/>
    <w:rsid w:val="00256E91"/>
    <w:rsid w:val="00257844"/>
    <w:rsid w:val="0026242A"/>
    <w:rsid w:val="00264516"/>
    <w:rsid w:val="002730B5"/>
    <w:rsid w:val="00274886"/>
    <w:rsid w:val="00280AE6"/>
    <w:rsid w:val="00280EC9"/>
    <w:rsid w:val="00290E3F"/>
    <w:rsid w:val="002961B3"/>
    <w:rsid w:val="0029748B"/>
    <w:rsid w:val="002A46E0"/>
    <w:rsid w:val="002B2A65"/>
    <w:rsid w:val="002B44BF"/>
    <w:rsid w:val="002D4B4B"/>
    <w:rsid w:val="002D577D"/>
    <w:rsid w:val="002E10AD"/>
    <w:rsid w:val="002E4F0E"/>
    <w:rsid w:val="002F0E29"/>
    <w:rsid w:val="002F5133"/>
    <w:rsid w:val="00302105"/>
    <w:rsid w:val="00305AC7"/>
    <w:rsid w:val="00305B49"/>
    <w:rsid w:val="00311403"/>
    <w:rsid w:val="00312BE9"/>
    <w:rsid w:val="00317C5B"/>
    <w:rsid w:val="00324E91"/>
    <w:rsid w:val="003279B6"/>
    <w:rsid w:val="00332C49"/>
    <w:rsid w:val="00336D42"/>
    <w:rsid w:val="0033728D"/>
    <w:rsid w:val="00351932"/>
    <w:rsid w:val="0036387A"/>
    <w:rsid w:val="003639D1"/>
    <w:rsid w:val="0037221A"/>
    <w:rsid w:val="0037293A"/>
    <w:rsid w:val="00375314"/>
    <w:rsid w:val="00383EB8"/>
    <w:rsid w:val="0038495F"/>
    <w:rsid w:val="00391DE2"/>
    <w:rsid w:val="00396423"/>
    <w:rsid w:val="003A6CAB"/>
    <w:rsid w:val="003B188B"/>
    <w:rsid w:val="003B3B83"/>
    <w:rsid w:val="003C5ED2"/>
    <w:rsid w:val="003D3CEF"/>
    <w:rsid w:val="003D530B"/>
    <w:rsid w:val="003E2510"/>
    <w:rsid w:val="003E626F"/>
    <w:rsid w:val="003F4EB1"/>
    <w:rsid w:val="004074D1"/>
    <w:rsid w:val="00412ED3"/>
    <w:rsid w:val="004139D1"/>
    <w:rsid w:val="0041498E"/>
    <w:rsid w:val="00421028"/>
    <w:rsid w:val="0042226A"/>
    <w:rsid w:val="0042311B"/>
    <w:rsid w:val="004233A5"/>
    <w:rsid w:val="0043593F"/>
    <w:rsid w:val="0043721A"/>
    <w:rsid w:val="00437E5E"/>
    <w:rsid w:val="004435AB"/>
    <w:rsid w:val="00443C83"/>
    <w:rsid w:val="0044498B"/>
    <w:rsid w:val="00445C4D"/>
    <w:rsid w:val="00450110"/>
    <w:rsid w:val="00455D49"/>
    <w:rsid w:val="004624A8"/>
    <w:rsid w:val="00463998"/>
    <w:rsid w:val="0046539B"/>
    <w:rsid w:val="004659CE"/>
    <w:rsid w:val="0047140F"/>
    <w:rsid w:val="0047283B"/>
    <w:rsid w:val="004742EE"/>
    <w:rsid w:val="00477933"/>
    <w:rsid w:val="004A0533"/>
    <w:rsid w:val="004A4499"/>
    <w:rsid w:val="004A79A5"/>
    <w:rsid w:val="004B1E14"/>
    <w:rsid w:val="004B3534"/>
    <w:rsid w:val="004D022A"/>
    <w:rsid w:val="004D0AAF"/>
    <w:rsid w:val="004D194B"/>
    <w:rsid w:val="004E01A9"/>
    <w:rsid w:val="004E21F7"/>
    <w:rsid w:val="004E7ABD"/>
    <w:rsid w:val="004F0B7D"/>
    <w:rsid w:val="00500642"/>
    <w:rsid w:val="005019E4"/>
    <w:rsid w:val="005053F5"/>
    <w:rsid w:val="00515394"/>
    <w:rsid w:val="005169A3"/>
    <w:rsid w:val="0052440C"/>
    <w:rsid w:val="005276B9"/>
    <w:rsid w:val="00530DD1"/>
    <w:rsid w:val="00533E24"/>
    <w:rsid w:val="00541D50"/>
    <w:rsid w:val="005522AF"/>
    <w:rsid w:val="005625FA"/>
    <w:rsid w:val="00563A09"/>
    <w:rsid w:val="00571CB0"/>
    <w:rsid w:val="00574F4B"/>
    <w:rsid w:val="00580283"/>
    <w:rsid w:val="0058522B"/>
    <w:rsid w:val="00586B3C"/>
    <w:rsid w:val="005930F6"/>
    <w:rsid w:val="005B03B8"/>
    <w:rsid w:val="005B0DF2"/>
    <w:rsid w:val="005B4844"/>
    <w:rsid w:val="005C1622"/>
    <w:rsid w:val="005C223F"/>
    <w:rsid w:val="005C7FFD"/>
    <w:rsid w:val="005E6702"/>
    <w:rsid w:val="005F5D92"/>
    <w:rsid w:val="005F73B8"/>
    <w:rsid w:val="00605E1E"/>
    <w:rsid w:val="006164D9"/>
    <w:rsid w:val="00642343"/>
    <w:rsid w:val="0064450E"/>
    <w:rsid w:val="00650D1A"/>
    <w:rsid w:val="006512FE"/>
    <w:rsid w:val="006549A8"/>
    <w:rsid w:val="006715DF"/>
    <w:rsid w:val="0067746B"/>
    <w:rsid w:val="0068708A"/>
    <w:rsid w:val="0069092B"/>
    <w:rsid w:val="00693D6E"/>
    <w:rsid w:val="006A359A"/>
    <w:rsid w:val="006A3D0B"/>
    <w:rsid w:val="006A62CE"/>
    <w:rsid w:val="006B19B8"/>
    <w:rsid w:val="006B40BF"/>
    <w:rsid w:val="006B5FAB"/>
    <w:rsid w:val="006B743E"/>
    <w:rsid w:val="006C2D32"/>
    <w:rsid w:val="006D0A93"/>
    <w:rsid w:val="006D48A1"/>
    <w:rsid w:val="006D67CF"/>
    <w:rsid w:val="006E0DF0"/>
    <w:rsid w:val="006E29E8"/>
    <w:rsid w:val="006E3329"/>
    <w:rsid w:val="006E7DA9"/>
    <w:rsid w:val="006F0489"/>
    <w:rsid w:val="006F567E"/>
    <w:rsid w:val="007052A8"/>
    <w:rsid w:val="007077F2"/>
    <w:rsid w:val="00714E08"/>
    <w:rsid w:val="00722894"/>
    <w:rsid w:val="0073085F"/>
    <w:rsid w:val="00733F89"/>
    <w:rsid w:val="00743302"/>
    <w:rsid w:val="00754A49"/>
    <w:rsid w:val="007667FC"/>
    <w:rsid w:val="007717F9"/>
    <w:rsid w:val="00775DF0"/>
    <w:rsid w:val="007A060C"/>
    <w:rsid w:val="007A70EB"/>
    <w:rsid w:val="007B01B9"/>
    <w:rsid w:val="007B79A4"/>
    <w:rsid w:val="007C49B6"/>
    <w:rsid w:val="007C7AB5"/>
    <w:rsid w:val="007D5BEC"/>
    <w:rsid w:val="007D677F"/>
    <w:rsid w:val="007E30E0"/>
    <w:rsid w:val="007F3CC0"/>
    <w:rsid w:val="007F5DBE"/>
    <w:rsid w:val="007F7532"/>
    <w:rsid w:val="00802416"/>
    <w:rsid w:val="00805198"/>
    <w:rsid w:val="00806D6E"/>
    <w:rsid w:val="00807B04"/>
    <w:rsid w:val="00811882"/>
    <w:rsid w:val="00812312"/>
    <w:rsid w:val="00813522"/>
    <w:rsid w:val="00813F0F"/>
    <w:rsid w:val="0082193A"/>
    <w:rsid w:val="00821C4F"/>
    <w:rsid w:val="00825C3A"/>
    <w:rsid w:val="00831BFD"/>
    <w:rsid w:val="008345CD"/>
    <w:rsid w:val="00834F16"/>
    <w:rsid w:val="00837D97"/>
    <w:rsid w:val="00840115"/>
    <w:rsid w:val="00842849"/>
    <w:rsid w:val="0085047E"/>
    <w:rsid w:val="00855E31"/>
    <w:rsid w:val="00860CEA"/>
    <w:rsid w:val="00861DCC"/>
    <w:rsid w:val="00864334"/>
    <w:rsid w:val="00864520"/>
    <w:rsid w:val="00874D03"/>
    <w:rsid w:val="008803D3"/>
    <w:rsid w:val="00881258"/>
    <w:rsid w:val="008830A6"/>
    <w:rsid w:val="0088762B"/>
    <w:rsid w:val="008A501C"/>
    <w:rsid w:val="008B4D0A"/>
    <w:rsid w:val="008B5B42"/>
    <w:rsid w:val="008C27CD"/>
    <w:rsid w:val="008C2DBF"/>
    <w:rsid w:val="008C2ECD"/>
    <w:rsid w:val="008D5B1B"/>
    <w:rsid w:val="008D6C9D"/>
    <w:rsid w:val="008D6D38"/>
    <w:rsid w:val="008E06F0"/>
    <w:rsid w:val="008E099B"/>
    <w:rsid w:val="008E5457"/>
    <w:rsid w:val="008E72FF"/>
    <w:rsid w:val="008F232C"/>
    <w:rsid w:val="008F2899"/>
    <w:rsid w:val="00902DE5"/>
    <w:rsid w:val="009058E9"/>
    <w:rsid w:val="00916B33"/>
    <w:rsid w:val="00924295"/>
    <w:rsid w:val="0093126A"/>
    <w:rsid w:val="00933F68"/>
    <w:rsid w:val="009346A8"/>
    <w:rsid w:val="00937755"/>
    <w:rsid w:val="00953BDA"/>
    <w:rsid w:val="009627C5"/>
    <w:rsid w:val="00970AC8"/>
    <w:rsid w:val="00970AD1"/>
    <w:rsid w:val="0097128A"/>
    <w:rsid w:val="00976B75"/>
    <w:rsid w:val="00980E7A"/>
    <w:rsid w:val="009838F5"/>
    <w:rsid w:val="00983A7C"/>
    <w:rsid w:val="00984286"/>
    <w:rsid w:val="009864C0"/>
    <w:rsid w:val="00987B6C"/>
    <w:rsid w:val="00991B40"/>
    <w:rsid w:val="00992F3A"/>
    <w:rsid w:val="00994782"/>
    <w:rsid w:val="0099500B"/>
    <w:rsid w:val="009B20D3"/>
    <w:rsid w:val="009C06D0"/>
    <w:rsid w:val="009C53EF"/>
    <w:rsid w:val="009D0C19"/>
    <w:rsid w:val="009D2ACF"/>
    <w:rsid w:val="009D609C"/>
    <w:rsid w:val="009F2761"/>
    <w:rsid w:val="009F41D8"/>
    <w:rsid w:val="009F551D"/>
    <w:rsid w:val="00A00745"/>
    <w:rsid w:val="00A0164C"/>
    <w:rsid w:val="00A02E13"/>
    <w:rsid w:val="00A032ED"/>
    <w:rsid w:val="00A0726C"/>
    <w:rsid w:val="00A136A4"/>
    <w:rsid w:val="00A20F9B"/>
    <w:rsid w:val="00A2507C"/>
    <w:rsid w:val="00A3518B"/>
    <w:rsid w:val="00A43F4C"/>
    <w:rsid w:val="00A45411"/>
    <w:rsid w:val="00A51DEF"/>
    <w:rsid w:val="00A560B1"/>
    <w:rsid w:val="00A63C2C"/>
    <w:rsid w:val="00A66DB1"/>
    <w:rsid w:val="00A710E7"/>
    <w:rsid w:val="00A7136C"/>
    <w:rsid w:val="00A77898"/>
    <w:rsid w:val="00A82D4C"/>
    <w:rsid w:val="00A863B3"/>
    <w:rsid w:val="00A94C0B"/>
    <w:rsid w:val="00A9678A"/>
    <w:rsid w:val="00AA051C"/>
    <w:rsid w:val="00AA2DF0"/>
    <w:rsid w:val="00AB0D80"/>
    <w:rsid w:val="00AB2462"/>
    <w:rsid w:val="00AB34F5"/>
    <w:rsid w:val="00AB5788"/>
    <w:rsid w:val="00AB7004"/>
    <w:rsid w:val="00AD2B35"/>
    <w:rsid w:val="00AD2D12"/>
    <w:rsid w:val="00AD55AC"/>
    <w:rsid w:val="00AE0953"/>
    <w:rsid w:val="00AE2DAA"/>
    <w:rsid w:val="00AE4A52"/>
    <w:rsid w:val="00AE5063"/>
    <w:rsid w:val="00AE57CC"/>
    <w:rsid w:val="00AE7C35"/>
    <w:rsid w:val="00AF16ED"/>
    <w:rsid w:val="00AF35C7"/>
    <w:rsid w:val="00AF4801"/>
    <w:rsid w:val="00AF48C6"/>
    <w:rsid w:val="00AF559E"/>
    <w:rsid w:val="00B00974"/>
    <w:rsid w:val="00B0182D"/>
    <w:rsid w:val="00B02862"/>
    <w:rsid w:val="00B02B62"/>
    <w:rsid w:val="00B03FC3"/>
    <w:rsid w:val="00B102A6"/>
    <w:rsid w:val="00B1053B"/>
    <w:rsid w:val="00B14743"/>
    <w:rsid w:val="00B21EE8"/>
    <w:rsid w:val="00B25D0F"/>
    <w:rsid w:val="00B30536"/>
    <w:rsid w:val="00B41B74"/>
    <w:rsid w:val="00B41C2B"/>
    <w:rsid w:val="00B42EED"/>
    <w:rsid w:val="00B45A57"/>
    <w:rsid w:val="00B4731F"/>
    <w:rsid w:val="00B503A3"/>
    <w:rsid w:val="00B50432"/>
    <w:rsid w:val="00B6039E"/>
    <w:rsid w:val="00B70902"/>
    <w:rsid w:val="00B759D8"/>
    <w:rsid w:val="00B76009"/>
    <w:rsid w:val="00B80DE0"/>
    <w:rsid w:val="00B814D7"/>
    <w:rsid w:val="00B82BB7"/>
    <w:rsid w:val="00B87F3D"/>
    <w:rsid w:val="00B932C3"/>
    <w:rsid w:val="00BA26DD"/>
    <w:rsid w:val="00BA38EB"/>
    <w:rsid w:val="00BB12AB"/>
    <w:rsid w:val="00BB4BFA"/>
    <w:rsid w:val="00BB5F99"/>
    <w:rsid w:val="00BC2B96"/>
    <w:rsid w:val="00BD407C"/>
    <w:rsid w:val="00BD7070"/>
    <w:rsid w:val="00BE2866"/>
    <w:rsid w:val="00BE6AA2"/>
    <w:rsid w:val="00BE6CA2"/>
    <w:rsid w:val="00BF4A48"/>
    <w:rsid w:val="00C021C3"/>
    <w:rsid w:val="00C04B51"/>
    <w:rsid w:val="00C06197"/>
    <w:rsid w:val="00C073A4"/>
    <w:rsid w:val="00C11F40"/>
    <w:rsid w:val="00C2105A"/>
    <w:rsid w:val="00C24834"/>
    <w:rsid w:val="00C30590"/>
    <w:rsid w:val="00C30F6E"/>
    <w:rsid w:val="00C37DC7"/>
    <w:rsid w:val="00C412F7"/>
    <w:rsid w:val="00C41E48"/>
    <w:rsid w:val="00C451F6"/>
    <w:rsid w:val="00C47886"/>
    <w:rsid w:val="00C51A0C"/>
    <w:rsid w:val="00C57AF4"/>
    <w:rsid w:val="00C66C54"/>
    <w:rsid w:val="00C67955"/>
    <w:rsid w:val="00C74733"/>
    <w:rsid w:val="00C7688E"/>
    <w:rsid w:val="00C875C0"/>
    <w:rsid w:val="00C93528"/>
    <w:rsid w:val="00C95A86"/>
    <w:rsid w:val="00CA15D1"/>
    <w:rsid w:val="00CA3BE9"/>
    <w:rsid w:val="00CA4549"/>
    <w:rsid w:val="00CA4CE4"/>
    <w:rsid w:val="00CA5EFE"/>
    <w:rsid w:val="00CB3E25"/>
    <w:rsid w:val="00CC2C0D"/>
    <w:rsid w:val="00CC4D57"/>
    <w:rsid w:val="00CC537F"/>
    <w:rsid w:val="00CD2ECC"/>
    <w:rsid w:val="00CF042F"/>
    <w:rsid w:val="00CF19DD"/>
    <w:rsid w:val="00CF238A"/>
    <w:rsid w:val="00CF5C69"/>
    <w:rsid w:val="00CF5F41"/>
    <w:rsid w:val="00CF73C6"/>
    <w:rsid w:val="00D031BF"/>
    <w:rsid w:val="00D06937"/>
    <w:rsid w:val="00D075E3"/>
    <w:rsid w:val="00D11913"/>
    <w:rsid w:val="00D14AAF"/>
    <w:rsid w:val="00D14F7F"/>
    <w:rsid w:val="00D164FD"/>
    <w:rsid w:val="00D1767A"/>
    <w:rsid w:val="00D279E9"/>
    <w:rsid w:val="00D36204"/>
    <w:rsid w:val="00D36E7E"/>
    <w:rsid w:val="00D37E5D"/>
    <w:rsid w:val="00D40CEE"/>
    <w:rsid w:val="00D40EB1"/>
    <w:rsid w:val="00D43A97"/>
    <w:rsid w:val="00D458F3"/>
    <w:rsid w:val="00D50619"/>
    <w:rsid w:val="00D627F5"/>
    <w:rsid w:val="00D62D2B"/>
    <w:rsid w:val="00D643C9"/>
    <w:rsid w:val="00D6637C"/>
    <w:rsid w:val="00D728A9"/>
    <w:rsid w:val="00D749FF"/>
    <w:rsid w:val="00D76A4E"/>
    <w:rsid w:val="00D80485"/>
    <w:rsid w:val="00D904CE"/>
    <w:rsid w:val="00D90AF1"/>
    <w:rsid w:val="00D92ABA"/>
    <w:rsid w:val="00D932BC"/>
    <w:rsid w:val="00D93F56"/>
    <w:rsid w:val="00D94838"/>
    <w:rsid w:val="00DA2352"/>
    <w:rsid w:val="00DA36BA"/>
    <w:rsid w:val="00DA3C62"/>
    <w:rsid w:val="00DA64A9"/>
    <w:rsid w:val="00DB62D1"/>
    <w:rsid w:val="00DB6F43"/>
    <w:rsid w:val="00DB7178"/>
    <w:rsid w:val="00DC4879"/>
    <w:rsid w:val="00DC5E66"/>
    <w:rsid w:val="00DC68A4"/>
    <w:rsid w:val="00DD3830"/>
    <w:rsid w:val="00DD45D1"/>
    <w:rsid w:val="00DD5EB2"/>
    <w:rsid w:val="00DE1525"/>
    <w:rsid w:val="00DE4B99"/>
    <w:rsid w:val="00DF0467"/>
    <w:rsid w:val="00DF3C23"/>
    <w:rsid w:val="00DF739A"/>
    <w:rsid w:val="00E01F37"/>
    <w:rsid w:val="00E0207C"/>
    <w:rsid w:val="00E0253F"/>
    <w:rsid w:val="00E04E89"/>
    <w:rsid w:val="00E10AE8"/>
    <w:rsid w:val="00E203DA"/>
    <w:rsid w:val="00E27228"/>
    <w:rsid w:val="00E3371E"/>
    <w:rsid w:val="00E34058"/>
    <w:rsid w:val="00E37132"/>
    <w:rsid w:val="00E37170"/>
    <w:rsid w:val="00E40E6E"/>
    <w:rsid w:val="00E47E9F"/>
    <w:rsid w:val="00E47EED"/>
    <w:rsid w:val="00E50FBC"/>
    <w:rsid w:val="00E5527E"/>
    <w:rsid w:val="00E6652D"/>
    <w:rsid w:val="00E7136B"/>
    <w:rsid w:val="00E72068"/>
    <w:rsid w:val="00E72ED0"/>
    <w:rsid w:val="00E74CCA"/>
    <w:rsid w:val="00E802CB"/>
    <w:rsid w:val="00E83F8F"/>
    <w:rsid w:val="00E85A1D"/>
    <w:rsid w:val="00E91D94"/>
    <w:rsid w:val="00E93F6F"/>
    <w:rsid w:val="00E964DF"/>
    <w:rsid w:val="00E97F58"/>
    <w:rsid w:val="00EA0204"/>
    <w:rsid w:val="00EA5823"/>
    <w:rsid w:val="00EB496E"/>
    <w:rsid w:val="00EB69B7"/>
    <w:rsid w:val="00EC0714"/>
    <w:rsid w:val="00EC0A3E"/>
    <w:rsid w:val="00EC342D"/>
    <w:rsid w:val="00ED7A3F"/>
    <w:rsid w:val="00EE369C"/>
    <w:rsid w:val="00EE4BE8"/>
    <w:rsid w:val="00EE6294"/>
    <w:rsid w:val="00EF15CC"/>
    <w:rsid w:val="00EF413A"/>
    <w:rsid w:val="00F02894"/>
    <w:rsid w:val="00F07B3B"/>
    <w:rsid w:val="00F11D4A"/>
    <w:rsid w:val="00F11D96"/>
    <w:rsid w:val="00F1226A"/>
    <w:rsid w:val="00F13EAA"/>
    <w:rsid w:val="00F14C22"/>
    <w:rsid w:val="00F15A74"/>
    <w:rsid w:val="00F16AC9"/>
    <w:rsid w:val="00F1719A"/>
    <w:rsid w:val="00F1747D"/>
    <w:rsid w:val="00F21BF0"/>
    <w:rsid w:val="00F22DFE"/>
    <w:rsid w:val="00F24ADB"/>
    <w:rsid w:val="00F27D5B"/>
    <w:rsid w:val="00F31298"/>
    <w:rsid w:val="00F357C8"/>
    <w:rsid w:val="00F40F31"/>
    <w:rsid w:val="00F434E2"/>
    <w:rsid w:val="00F44589"/>
    <w:rsid w:val="00F61E15"/>
    <w:rsid w:val="00F63F4E"/>
    <w:rsid w:val="00F70F4B"/>
    <w:rsid w:val="00F718BD"/>
    <w:rsid w:val="00F718C8"/>
    <w:rsid w:val="00F71CB5"/>
    <w:rsid w:val="00F761E8"/>
    <w:rsid w:val="00F83E6E"/>
    <w:rsid w:val="00F904D2"/>
    <w:rsid w:val="00F9070B"/>
    <w:rsid w:val="00FA011E"/>
    <w:rsid w:val="00FA0EE6"/>
    <w:rsid w:val="00FA1E32"/>
    <w:rsid w:val="00FA53E6"/>
    <w:rsid w:val="00FB2E97"/>
    <w:rsid w:val="00FB5E8E"/>
    <w:rsid w:val="00FB62F4"/>
    <w:rsid w:val="00FC17C3"/>
    <w:rsid w:val="00FD444A"/>
    <w:rsid w:val="00FD5906"/>
    <w:rsid w:val="00FD7D8F"/>
    <w:rsid w:val="00FE51CD"/>
    <w:rsid w:val="00FE573E"/>
    <w:rsid w:val="00FE6D36"/>
    <w:rsid w:val="00FF085B"/>
    <w:rsid w:val="00FF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E3F7D3"/>
  <w15:docId w15:val="{33A562FB-5ACE-4B60-91EF-79156D3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1525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paragraph" w:styleId="ab">
    <w:name w:val="Body Text"/>
    <w:basedOn w:val="a"/>
    <w:link w:val="ac"/>
    <w:pPr>
      <w:jc w:val="center"/>
    </w:pPr>
  </w:style>
  <w:style w:type="paragraph" w:styleId="ad">
    <w:name w:val="Balloon Text"/>
    <w:basedOn w:val="a"/>
    <w:link w:val="ae"/>
    <w:rsid w:val="0022233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222339"/>
    <w:rPr>
      <w:rFonts w:ascii="Segoe UI" w:hAnsi="Segoe UI" w:cs="Segoe UI"/>
      <w:sz w:val="18"/>
      <w:szCs w:val="18"/>
      <w:lang w:eastAsia="ru-RU"/>
    </w:rPr>
  </w:style>
  <w:style w:type="character" w:styleId="af">
    <w:name w:val="Placeholder Text"/>
    <w:basedOn w:val="a0"/>
    <w:uiPriority w:val="99"/>
    <w:semiHidden/>
    <w:rsid w:val="00086188"/>
    <w:rPr>
      <w:color w:val="808080"/>
    </w:rPr>
  </w:style>
  <w:style w:type="character" w:customStyle="1" w:styleId="aa">
    <w:name w:val="Нижний колонтитул Знак"/>
    <w:basedOn w:val="a0"/>
    <w:link w:val="a9"/>
    <w:uiPriority w:val="99"/>
    <w:rsid w:val="006D67CF"/>
    <w:rPr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8F232C"/>
    <w:pPr>
      <w:ind w:left="720"/>
      <w:contextualSpacing/>
    </w:pPr>
  </w:style>
  <w:style w:type="paragraph" w:customStyle="1" w:styleId="M">
    <w:name w:val="?????M"/>
    <w:basedOn w:val="a"/>
    <w:rsid w:val="00861DCC"/>
    <w:pPr>
      <w:overflowPunct w:val="0"/>
      <w:autoSpaceDE w:val="0"/>
      <w:autoSpaceDN w:val="0"/>
      <w:adjustRightInd w:val="0"/>
    </w:pPr>
    <w:rPr>
      <w:sz w:val="20"/>
      <w:szCs w:val="20"/>
      <w:lang w:val="ru-RU" w:eastAsia="en-US"/>
    </w:rPr>
  </w:style>
  <w:style w:type="character" w:customStyle="1" w:styleId="10">
    <w:name w:val="Заголовок 1 Знак"/>
    <w:basedOn w:val="a0"/>
    <w:link w:val="1"/>
    <w:rsid w:val="001E097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ac">
    <w:name w:val="Основной текст Знак"/>
    <w:basedOn w:val="a0"/>
    <w:link w:val="ab"/>
    <w:rsid w:val="001E0977"/>
    <w:rPr>
      <w:sz w:val="24"/>
      <w:szCs w:val="24"/>
      <w:lang w:eastAsia="ru-RU"/>
    </w:rPr>
  </w:style>
  <w:style w:type="paragraph" w:styleId="af1">
    <w:name w:val="Body Text Indent"/>
    <w:basedOn w:val="a"/>
    <w:link w:val="af2"/>
    <w:semiHidden/>
    <w:unhideWhenUsed/>
    <w:rsid w:val="001E09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2">
    <w:name w:val="Основной текст с отступом Знак"/>
    <w:basedOn w:val="a0"/>
    <w:link w:val="af1"/>
    <w:semiHidden/>
    <w:rsid w:val="001E0977"/>
    <w:rPr>
      <w:sz w:val="28"/>
      <w:szCs w:val="28"/>
      <w:lang w:eastAsia="ru-RU"/>
    </w:rPr>
  </w:style>
  <w:style w:type="character" w:styleId="af3">
    <w:name w:val="Hyperlink"/>
    <w:basedOn w:val="a0"/>
    <w:unhideWhenUsed/>
    <w:rsid w:val="00B14743"/>
    <w:rPr>
      <w:color w:val="0563C1" w:themeColor="hyperlink"/>
      <w:u w:val="single"/>
    </w:rPr>
  </w:style>
  <w:style w:type="paragraph" w:customStyle="1" w:styleId="Mainheader">
    <w:name w:val="Main header"/>
    <w:basedOn w:val="a"/>
    <w:link w:val="MainheaderChar"/>
    <w:qFormat/>
    <w:rsid w:val="0064450E"/>
    <w:pPr>
      <w:keepNext/>
      <w:spacing w:after="240"/>
      <w:ind w:firstLine="562"/>
      <w:jc w:val="center"/>
      <w:outlineLvl w:val="1"/>
    </w:pPr>
    <w:rPr>
      <w:b/>
      <w:i/>
      <w:sz w:val="36"/>
      <w:szCs w:val="28"/>
    </w:rPr>
  </w:style>
  <w:style w:type="character" w:customStyle="1" w:styleId="MainheaderChar">
    <w:name w:val="Main header Char"/>
    <w:basedOn w:val="a0"/>
    <w:link w:val="Mainheader"/>
    <w:rsid w:val="0064450E"/>
    <w:rPr>
      <w:b/>
      <w:i/>
      <w:sz w:val="36"/>
      <w:szCs w:val="28"/>
      <w:lang w:eastAsia="ru-RU"/>
    </w:rPr>
  </w:style>
  <w:style w:type="paragraph" w:customStyle="1" w:styleId="Taskheader">
    <w:name w:val="Task header"/>
    <w:basedOn w:val="Mainheader"/>
    <w:link w:val="TaskheaderChar"/>
    <w:qFormat/>
    <w:rsid w:val="009864C0"/>
    <w:rPr>
      <w:b w:val="0"/>
      <w:bCs/>
      <w:sz w:val="32"/>
      <w:szCs w:val="32"/>
      <w:lang w:val="ru-RU"/>
    </w:rPr>
  </w:style>
  <w:style w:type="character" w:customStyle="1" w:styleId="TaskheaderChar">
    <w:name w:val="Task header Char"/>
    <w:basedOn w:val="MainheaderChar"/>
    <w:link w:val="Taskheader"/>
    <w:rsid w:val="009864C0"/>
    <w:rPr>
      <w:b w:val="0"/>
      <w:bCs/>
      <w:i/>
      <w:sz w:val="32"/>
      <w:szCs w:val="32"/>
      <w:lang w:val="ru-RU" w:eastAsia="ru-RU"/>
    </w:rPr>
  </w:style>
  <w:style w:type="paragraph" w:customStyle="1" w:styleId="Maintext">
    <w:name w:val="Main text"/>
    <w:basedOn w:val="a"/>
    <w:rsid w:val="0016084A"/>
    <w:pPr>
      <w:spacing w:line="360" w:lineRule="auto"/>
      <w:jc w:val="both"/>
    </w:pPr>
    <w:rPr>
      <w:sz w:val="28"/>
      <w:szCs w:val="20"/>
    </w:rPr>
  </w:style>
  <w:style w:type="paragraph" w:customStyle="1" w:styleId="MainCaption">
    <w:name w:val="Main Caption"/>
    <w:basedOn w:val="ab"/>
    <w:qFormat/>
    <w:rsid w:val="006B40BF"/>
    <w:pPr>
      <w:widowControl w:val="0"/>
      <w:autoSpaceDE w:val="0"/>
      <w:autoSpaceDN w:val="0"/>
      <w:jc w:val="left"/>
    </w:pPr>
    <w:rPr>
      <w:b/>
      <w:i/>
      <w:iCs/>
      <w:sz w:val="28"/>
      <w:szCs w:val="28"/>
      <w:lang w:val="ru-RU" w:bidi="ru-RU"/>
    </w:rPr>
  </w:style>
  <w:style w:type="paragraph" w:styleId="af4">
    <w:name w:val="Normal (Web)"/>
    <w:basedOn w:val="a"/>
    <w:uiPriority w:val="99"/>
    <w:rsid w:val="00563A09"/>
    <w:pPr>
      <w:spacing w:before="100" w:beforeAutospacing="1" w:after="100" w:afterAutospacing="1"/>
    </w:pPr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221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2147E"/>
    <w:rPr>
      <w:rFonts w:ascii="Courier New" w:hAnsi="Courier New" w:cs="Courier New"/>
      <w:lang w:val="en-US" w:eastAsia="en-US"/>
    </w:rPr>
  </w:style>
  <w:style w:type="paragraph" w:customStyle="1" w:styleId="msonormal0">
    <w:name w:val="msonormal"/>
    <w:basedOn w:val="a"/>
    <w:rsid w:val="00A82D4C"/>
    <w:pPr>
      <w:spacing w:before="100" w:beforeAutospacing="1" w:after="100" w:afterAutospacing="1"/>
    </w:pPr>
    <w:rPr>
      <w:lang w:val="en-US" w:eastAsia="en-US"/>
    </w:rPr>
  </w:style>
  <w:style w:type="paragraph" w:customStyle="1" w:styleId="11">
    <w:name w:val="Абзац списка1"/>
    <w:basedOn w:val="a"/>
    <w:rsid w:val="00305AC7"/>
    <w:pPr>
      <w:suppressAutoHyphens/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ru-RU" w:eastAsia="zh-CN"/>
    </w:rPr>
  </w:style>
  <w:style w:type="character" w:styleId="HTML1">
    <w:name w:val="HTML Code"/>
    <w:basedOn w:val="a0"/>
    <w:uiPriority w:val="99"/>
    <w:semiHidden/>
    <w:unhideWhenUsed/>
    <w:rsid w:val="00F07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a589n\programming\OOP\OOP19\reports\donor\MainDono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96AC74C4F01A46BE13358F2C473012" ma:contentTypeVersion="6" ma:contentTypeDescription="Создание документа." ma:contentTypeScope="" ma:versionID="f859ba39e220f03a01e269ef2c7c9eeb">
  <xsd:schema xmlns:xsd="http://www.w3.org/2001/XMLSchema" xmlns:xs="http://www.w3.org/2001/XMLSchema" xmlns:p="http://schemas.microsoft.com/office/2006/metadata/properties" xmlns:ns2="dde3b576-d1bf-41bc-beb9-241540f72ec8" targetNamespace="http://schemas.microsoft.com/office/2006/metadata/properties" ma:root="true" ma:fieldsID="37732361493d16ca6b4a7e402ed3d73a" ns2:_="">
    <xsd:import namespace="dde3b576-d1bf-41bc-beb9-241540f72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3b576-d1bf-41bc-beb9-241540f72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39570-9B11-4770-A0B3-80C916117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68B69-54DF-44AE-8D0C-2ABC6E251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195B0E-94A9-4234-890B-DF596C586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3b576-d1bf-41bc-beb9-241540f72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3A91F-FAD1-4E71-BBB7-CA54ED2B2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MainDonor.dotx</Template>
  <TotalTime>1204</TotalTime>
  <Pages>36</Pages>
  <Words>9228</Words>
  <Characters>52600</Characters>
  <Application>Microsoft Office Word</Application>
  <DocSecurity>0</DocSecurity>
  <Lines>438</Lines>
  <Paragraphs>123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laba</vt:lpstr>
      <vt:lpstr>laba</vt:lpstr>
      <vt:lpstr>laba</vt:lpstr>
    </vt:vector>
  </TitlesOfParts>
  <Company/>
  <LinksUpToDate>false</LinksUpToDate>
  <CharactersWithSpaces>61705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subject/>
  <dc:creator>rela589n</dc:creator>
  <cp:keywords/>
  <dc:description/>
  <cp:lastModifiedBy>Віталій Бортник</cp:lastModifiedBy>
  <cp:revision>289</cp:revision>
  <cp:lastPrinted>2017-09-21T16:49:00Z</cp:lastPrinted>
  <dcterms:created xsi:type="dcterms:W3CDTF">2019-10-04T04:18:00Z</dcterms:created>
  <dcterms:modified xsi:type="dcterms:W3CDTF">2021-02-15T22:17:00Z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0x010100D396AC74C4F01A46BE13358F2C473012</vt:lpwstr>
  </property>
</Properties>
</file>